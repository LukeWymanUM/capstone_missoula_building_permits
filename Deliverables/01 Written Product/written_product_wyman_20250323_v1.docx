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70259534"/>
        <w:docPartObj>
          <w:docPartGallery w:val="Cover Pages"/>
          <w:docPartUnique/>
        </w:docPartObj>
      </w:sdtPr>
      <w:sdtEndPr>
        <w:rPr>
          <w:rFonts w:eastAsiaTheme="majorEastAsia"/>
          <w:b/>
          <w:noProof/>
          <w:sz w:val="48"/>
          <w:szCs w:val="32"/>
        </w:rPr>
      </w:sdtEndPr>
      <w:sdtContent>
        <w:p w14:paraId="5C008D59" w14:textId="54125BDB" w:rsidR="002F10CD" w:rsidRDefault="002F10CD">
          <w:r>
            <w:rPr>
              <w:noProof/>
              <w:lang w:eastAsia="zh-CN"/>
            </w:rPr>
            <mc:AlternateContent>
              <mc:Choice Requires="wpg">
                <w:drawing>
                  <wp:anchor distT="0" distB="0" distL="114300" distR="114300" simplePos="0" relativeHeight="251659264" behindDoc="1" locked="0" layoutInCell="1" allowOverlap="1" wp14:anchorId="2DCB93D5" wp14:editId="07F10F51">
                    <wp:simplePos x="0" y="0"/>
                    <wp:positionH relativeFrom="margin">
                      <wp:posOffset>-499533</wp:posOffset>
                    </wp:positionH>
                    <wp:positionV relativeFrom="page">
                      <wp:posOffset>203200</wp:posOffset>
                    </wp:positionV>
                    <wp:extent cx="6853302" cy="3795763"/>
                    <wp:effectExtent l="0" t="0" r="0" b="0"/>
                    <wp:wrapNone/>
                    <wp:docPr id="125" name="Group 6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3302" cy="3795763"/>
                              <a:chOff x="0" y="0"/>
                              <a:chExt cx="555752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6E002A"/>
                              </a:solidFill>
                              <a:ln>
                                <a:noFill/>
                              </a:ln>
                            </wps:spPr>
                            <wps:style>
                              <a:lnRef idx="0">
                                <a:scrgbClr r="0" g="0" b="0"/>
                              </a:lnRef>
                              <a:fillRef idx="1003">
                                <a:schemeClr val="dk2"/>
                              </a:fillRef>
                              <a:effectRef idx="0">
                                <a:scrgbClr r="0" g="0" b="0"/>
                              </a:effectRef>
                              <a:fontRef idx="major"/>
                            </wps:style>
                            <wps:txbx>
                              <w:txbxContent>
                                <w:p w14:paraId="3789D639" w14:textId="77777777" w:rsidR="00C5701C" w:rsidRDefault="00CD7243" w:rsidP="00C41269">
                                  <w:pPr>
                                    <w:rPr>
                                      <w:color w:val="FFFFFF" w:themeColor="background1"/>
                                      <w:sz w:val="56"/>
                                      <w:szCs w:val="56"/>
                                    </w:rPr>
                                  </w:pPr>
                                  <w:r w:rsidRPr="00C5701C">
                                    <w:rPr>
                                      <w:color w:val="FFFFFF" w:themeColor="background1"/>
                                      <w:sz w:val="56"/>
                                      <w:szCs w:val="56"/>
                                    </w:rPr>
                                    <w:t>Building Missoula:</w:t>
                                  </w:r>
                                </w:p>
                                <w:p w14:paraId="3510ECCD" w14:textId="2456F88C" w:rsidR="00C5701C" w:rsidRDefault="00CD7243" w:rsidP="00C41269">
                                  <w:pPr>
                                    <w:rPr>
                                      <w:color w:val="FFFFFF" w:themeColor="background1"/>
                                      <w:sz w:val="56"/>
                                      <w:szCs w:val="56"/>
                                    </w:rPr>
                                  </w:pPr>
                                  <w:r w:rsidRPr="00C5701C">
                                    <w:rPr>
                                      <w:color w:val="FFFFFF" w:themeColor="background1"/>
                                      <w:sz w:val="56"/>
                                      <w:szCs w:val="56"/>
                                    </w:rPr>
                                    <w:t>Interactive Permit &amp; Development</w:t>
                                  </w:r>
                                </w:p>
                                <w:p w14:paraId="619097FA" w14:textId="29FC5454" w:rsidR="002F10CD" w:rsidRPr="00C5701C" w:rsidRDefault="00C5701C" w:rsidP="00C41269">
                                  <w:pPr>
                                    <w:rPr>
                                      <w:color w:val="FFFFFF" w:themeColor="background1"/>
                                      <w:sz w:val="56"/>
                                      <w:szCs w:val="56"/>
                                    </w:rPr>
                                  </w:pPr>
                                  <w:r w:rsidRPr="00C5701C">
                                    <w:rPr>
                                      <w:color w:val="FFFFFF" w:themeColor="background1"/>
                                      <w:sz w:val="56"/>
                                      <w:szCs w:val="56"/>
                                    </w:rPr>
                                    <w:t xml:space="preserve">Data </w:t>
                                  </w:r>
                                  <w:r w:rsidR="00CD7243" w:rsidRPr="00C5701C">
                                    <w:rPr>
                                      <w:color w:val="FFFFFF" w:themeColor="background1"/>
                                      <w:sz w:val="56"/>
                                      <w:szCs w:val="56"/>
                                    </w:rPr>
                                    <w:t>Dashboards</w:t>
                                  </w:r>
                                </w:p>
                              </w:txbxContent>
                            </wps:txbx>
                            <wps:bodyPr rot="0" vert="horz" wrap="square" lIns="914400" tIns="1097280" rIns="1097280" bIns="1097280" anchor="b" anchorCtr="0" upright="1">
                              <a:noAutofit/>
                            </wps:bodyPr>
                          </wps:wsp>
                          <wps:wsp>
                            <wps:cNvPr id="127" name="Freeform 11"/>
                            <wps:cNvSpPr>
                              <a:spLocks/>
                            </wps:cNvSpPr>
                            <wps:spPr bwMode="auto">
                              <a:xfrm>
                                <a:off x="8722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DC7D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2DCB93D5" id="Group 67" o:spid="_x0000_s1026" style="position:absolute;margin-left:-39.35pt;margin-top:16pt;width:539.65pt;height:298.9pt;z-index:-251657216;mso-width-percent:1154;mso-position-horizontal-relative:margin;mso-position-vertical-relative:page;mso-width-percent:1154;mso-width-relative:margin" coordsize="55575,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" adj="-11796480,,5400" path="m,c,644,,644,,644v23,6,62,14,113,21c250,685,476,700,720,644v,-27,,-27,,-27c720,,720,,720,,,,,,,e" fillcolor="#6e002a" stroked="f">
                      <v:stroke joinstyle="miter"/>
                      <v:formulas/>
                      <v:path arrowok="t" o:connecttype="custom" o:connectlocs="0,0;0,4972126;872222,5134261;5557520,4972126;5557520,4763667;5557520,0;0,0" o:connectangles="0,0,0,0,0,0,0" textboxrect="0,0,720,700"/>
                      <v:textbox inset="1in,86.4pt,86.4pt,86.4pt">
                        <w:txbxContent>
                          <w:p w14:paraId="3789D639" w14:textId="77777777" w:rsidR="00C5701C" w:rsidRDefault="00CD7243" w:rsidP="00C41269">
                            <w:pPr>
                              <w:rPr>
                                <w:color w:val="FFFFFF" w:themeColor="background1"/>
                                <w:sz w:val="56"/>
                                <w:szCs w:val="56"/>
                              </w:rPr>
                            </w:pPr>
                            <w:r w:rsidRPr="00C5701C">
                              <w:rPr>
                                <w:color w:val="FFFFFF" w:themeColor="background1"/>
                                <w:sz w:val="56"/>
                                <w:szCs w:val="56"/>
                              </w:rPr>
                              <w:t>Building Missoula:</w:t>
                            </w:r>
                          </w:p>
                          <w:p w14:paraId="3510ECCD" w14:textId="2456F88C" w:rsidR="00C5701C" w:rsidRDefault="00CD7243" w:rsidP="00C41269">
                            <w:pPr>
                              <w:rPr>
                                <w:color w:val="FFFFFF" w:themeColor="background1"/>
                                <w:sz w:val="56"/>
                                <w:szCs w:val="56"/>
                              </w:rPr>
                            </w:pPr>
                            <w:r w:rsidRPr="00C5701C">
                              <w:rPr>
                                <w:color w:val="FFFFFF" w:themeColor="background1"/>
                                <w:sz w:val="56"/>
                                <w:szCs w:val="56"/>
                              </w:rPr>
                              <w:t>Interactive Permit &amp; Development</w:t>
                            </w:r>
                          </w:p>
                          <w:p w14:paraId="619097FA" w14:textId="29FC5454" w:rsidR="002F10CD" w:rsidRPr="00C5701C" w:rsidRDefault="00C5701C" w:rsidP="00C41269">
                            <w:pPr>
                              <w:rPr>
                                <w:color w:val="FFFFFF" w:themeColor="background1"/>
                                <w:sz w:val="56"/>
                                <w:szCs w:val="56"/>
                              </w:rPr>
                            </w:pPr>
                            <w:r w:rsidRPr="00C5701C">
                              <w:rPr>
                                <w:color w:val="FFFFFF" w:themeColor="background1"/>
                                <w:sz w:val="56"/>
                                <w:szCs w:val="56"/>
                              </w:rPr>
                              <w:t xml:space="preserve">Data </w:t>
                            </w:r>
                            <w:r w:rsidR="00CD7243" w:rsidRPr="00C5701C">
                              <w:rPr>
                                <w:color w:val="FFFFFF" w:themeColor="background1"/>
                                <w:sz w:val="56"/>
                                <w:szCs w:val="56"/>
                              </w:rPr>
                              <w:t>Dashboards</w:t>
                            </w:r>
                          </w:p>
                        </w:txbxContent>
                      </v:textbox>
                    </v:shape>
                    <v:shape id="Freeform 11" o:spid="_x0000_s1028" style="position:absolute;left:8722;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" path="m607,c450,44,300,57,176,57,109,57,49,53,,48,66,58,152,66,251,66,358,66,480,56,607,27,607,,607,,607,e" fillcolor="#dc7d28" stroked="f">
                      <v:path arrowok="t" o:connecttype="custom" o:connectlocs="4685030,0;1358427,440373;0,370840;1937302,509905;4685030,208598;4685030,0" o:connectangles="0,0,0,0,0,0"/>
                    </v:shape>
                    <w10:wrap anchorx="margin" anchory="page"/>
                  </v:group>
                </w:pict>
              </mc:Fallback>
            </mc:AlternateContent>
          </w:r>
        </w:p>
        <w:p w14:paraId="4E27A277" w14:textId="34B49FFE" w:rsidR="002F10CD" w:rsidRDefault="005A78BB">
          <w:pPr>
            <w:spacing w:line="288" w:lineRule="auto"/>
            <w:rPr>
              <w:rFonts w:eastAsiaTheme="majorEastAsia" w:cstheme="majorBidi"/>
              <w:b/>
              <w:noProof/>
              <w:color w:val="6E002A"/>
              <w:sz w:val="48"/>
              <w:szCs w:val="32"/>
            </w:rPr>
          </w:pPr>
          <w:r>
            <w:rPr>
              <w:noProof/>
              <w:lang w:eastAsia="zh-CN"/>
            </w:rPr>
            <mc:AlternateContent>
              <mc:Choice Requires="wps">
                <w:drawing>
                  <wp:anchor distT="0" distB="0" distL="114300" distR="114300" simplePos="0" relativeHeight="251661312" behindDoc="0" locked="0" layoutInCell="1" allowOverlap="1" wp14:anchorId="79862E7A" wp14:editId="106AA001">
                    <wp:simplePos x="0" y="0"/>
                    <wp:positionH relativeFrom="page">
                      <wp:posOffset>33867</wp:posOffset>
                    </wp:positionH>
                    <wp:positionV relativeFrom="page">
                      <wp:posOffset>5722409</wp:posOffset>
                    </wp:positionV>
                    <wp:extent cx="7708900" cy="484632"/>
                    <wp:effectExtent l="0" t="0" r="0" b="2540"/>
                    <wp:wrapSquare wrapText="bothSides"/>
                    <wp:docPr id="129" name="Text Box 71"/>
                    <wp:cNvGraphicFramePr/>
                    <a:graphic xmlns:a="http://schemas.openxmlformats.org/drawingml/2006/main">
                      <a:graphicData uri="http://schemas.microsoft.com/office/word/2010/wordprocessingShape">
                        <wps:wsp>
                          <wps:cNvSpPr txBox="1"/>
                          <wps:spPr>
                            <a:xfrm>
                              <a:off x="0" y="0"/>
                              <a:ext cx="77089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7736B2" w14:textId="77777777" w:rsidR="005A78BB" w:rsidRDefault="004336B7">
                                <w:pPr>
                                  <w:pStyle w:val="NoSpacing"/>
                                  <w:spacing w:before="40" w:after="40"/>
                                  <w:rPr>
                                    <w:rFonts w:cs="Angsana New (Body CS)"/>
                                    <w:color w:val="000000" w:themeColor="text1"/>
                                    <w:sz w:val="40"/>
                                    <w:szCs w:val="32"/>
                                  </w:rPr>
                                </w:pPr>
                                <w:r w:rsidRPr="00C41269">
                                  <w:rPr>
                                    <w:rFonts w:cs="Angsana New (Body CS)"/>
                                    <w:color w:val="000000" w:themeColor="text1"/>
                                    <w:sz w:val="40"/>
                                    <w:szCs w:val="32"/>
                                  </w:rPr>
                                  <w:t xml:space="preserve">An Initiative for Enhanced Accessibility </w:t>
                                </w:r>
                                <w:r w:rsidR="00762B65">
                                  <w:rPr>
                                    <w:rFonts w:cs="Angsana New (Body CS)"/>
                                    <w:color w:val="000000" w:themeColor="text1"/>
                                    <w:sz w:val="40"/>
                                    <w:szCs w:val="32"/>
                                  </w:rPr>
                                  <w:t>&amp;</w:t>
                                </w:r>
                                <w:r w:rsidRPr="00C41269">
                                  <w:rPr>
                                    <w:rFonts w:cs="Angsana New (Body CS)"/>
                                    <w:color w:val="000000" w:themeColor="text1"/>
                                    <w:sz w:val="40"/>
                                    <w:szCs w:val="32"/>
                                  </w:rPr>
                                  <w:t xml:space="preserve"> Insights</w:t>
                                </w:r>
                              </w:p>
                              <w:p w14:paraId="28F487FC" w14:textId="27FF694B" w:rsidR="004336B7" w:rsidRDefault="004336B7">
                                <w:pPr>
                                  <w:pStyle w:val="NoSpacing"/>
                                  <w:spacing w:before="40" w:after="40"/>
                                  <w:rPr>
                                    <w:rFonts w:cs="Angsana New (Body CS)"/>
                                    <w:color w:val="000000" w:themeColor="text1"/>
                                    <w:sz w:val="40"/>
                                    <w:szCs w:val="32"/>
                                  </w:rPr>
                                </w:pPr>
                                <w:r w:rsidRPr="00C41269">
                                  <w:rPr>
                                    <w:rFonts w:cs="Angsana New (Body CS)"/>
                                    <w:color w:val="000000" w:themeColor="text1"/>
                                    <w:sz w:val="40"/>
                                    <w:szCs w:val="32"/>
                                  </w:rPr>
                                  <w:t>from Permit Data</w:t>
                                </w:r>
                              </w:p>
                              <w:p w14:paraId="223CCEFE" w14:textId="77777777" w:rsidR="00C41269" w:rsidRPr="00C41269" w:rsidRDefault="00C41269">
                                <w:pPr>
                                  <w:pStyle w:val="NoSpacing"/>
                                  <w:spacing w:before="40" w:after="40"/>
                                  <w:rPr>
                                    <w:rFonts w:cs="Angsana New (Body CS)"/>
                                    <w:color w:val="000000" w:themeColor="text1"/>
                                    <w:sz w:val="40"/>
                                    <w:szCs w:val="32"/>
                                  </w:rPr>
                                </w:pPr>
                              </w:p>
                              <w:p w14:paraId="0B3E514F" w14:textId="4C055369" w:rsidR="002F10CD" w:rsidRPr="00C41269" w:rsidRDefault="00574138">
                                <w:pPr>
                                  <w:pStyle w:val="NoSpacing"/>
                                  <w:spacing w:before="40" w:after="40"/>
                                  <w:rPr>
                                    <w:rFonts w:cs="Angsana New (Body CS)"/>
                                    <w:color w:val="6E002A"/>
                                    <w:sz w:val="40"/>
                                    <w:szCs w:val="32"/>
                                  </w:rPr>
                                </w:pPr>
                                <w:r w:rsidRPr="00C41269">
                                  <w:rPr>
                                    <w:rFonts w:cs="Angsana New (Body CS)"/>
                                    <w:color w:val="6E002A"/>
                                    <w:sz w:val="40"/>
                                    <w:szCs w:val="32"/>
                                  </w:rPr>
                                  <w:t xml:space="preserve">A </w:t>
                                </w:r>
                                <w:r w:rsidR="004336B7" w:rsidRPr="00C41269">
                                  <w:rPr>
                                    <w:rFonts w:cs="Angsana New (Body CS)"/>
                                    <w:color w:val="6E002A"/>
                                    <w:sz w:val="40"/>
                                    <w:szCs w:val="32"/>
                                  </w:rPr>
                                  <w:t>D</w:t>
                                </w:r>
                                <w:r w:rsidRPr="00C41269">
                                  <w:rPr>
                                    <w:rFonts w:cs="Angsana New (Body CS)"/>
                                    <w:color w:val="6E002A"/>
                                    <w:sz w:val="40"/>
                                    <w:szCs w:val="32"/>
                                  </w:rPr>
                                  <w:t>ata Engineering Project by Luke Wyman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862E7A" id="_x0000_t202" coordsize="21600,21600" o:spt="202" path="m,l,21600r21600,l21600,xe">
                    <v:stroke joinstyle="miter"/>
                    <v:path gradientshapeok="t" o:connecttype="rect"/>
                  </v:shapetype>
                  <v:shape id="Text Box 71" o:spid="_x0000_s1029" type="#_x0000_t202" style="position:absolute;margin-left:2.65pt;margin-top:450.6pt;width:607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" filled="f" stroked="f" strokeweight=".5pt">
                    <v:textbox style="mso-fit-shape-to-text:t" inset="1in,0,86.4pt,0">
                      <w:txbxContent>
                        <w:p w14:paraId="0C7736B2" w14:textId="77777777" w:rsidR="005A78BB" w:rsidRDefault="004336B7">
                          <w:pPr>
                            <w:pStyle w:val="NoSpacing"/>
                            <w:spacing w:before="40" w:after="40"/>
                            <w:rPr>
                              <w:rFonts w:cs="Angsana New (Body CS)"/>
                              <w:color w:val="000000" w:themeColor="text1"/>
                              <w:sz w:val="40"/>
                              <w:szCs w:val="32"/>
                            </w:rPr>
                          </w:pPr>
                          <w:r w:rsidRPr="00C41269">
                            <w:rPr>
                              <w:rFonts w:cs="Angsana New (Body CS)"/>
                              <w:color w:val="000000" w:themeColor="text1"/>
                              <w:sz w:val="40"/>
                              <w:szCs w:val="32"/>
                            </w:rPr>
                            <w:t xml:space="preserve">An Initiative for Enhanced Accessibility </w:t>
                          </w:r>
                          <w:r w:rsidR="00762B65">
                            <w:rPr>
                              <w:rFonts w:cs="Angsana New (Body CS)"/>
                              <w:color w:val="000000" w:themeColor="text1"/>
                              <w:sz w:val="40"/>
                              <w:szCs w:val="32"/>
                            </w:rPr>
                            <w:t>&amp;</w:t>
                          </w:r>
                          <w:r w:rsidRPr="00C41269">
                            <w:rPr>
                              <w:rFonts w:cs="Angsana New (Body CS)"/>
                              <w:color w:val="000000" w:themeColor="text1"/>
                              <w:sz w:val="40"/>
                              <w:szCs w:val="32"/>
                            </w:rPr>
                            <w:t xml:space="preserve"> Insights</w:t>
                          </w:r>
                        </w:p>
                        <w:p w14:paraId="28F487FC" w14:textId="27FF694B" w:rsidR="004336B7" w:rsidRDefault="004336B7">
                          <w:pPr>
                            <w:pStyle w:val="NoSpacing"/>
                            <w:spacing w:before="40" w:after="40"/>
                            <w:rPr>
                              <w:rFonts w:cs="Angsana New (Body CS)"/>
                              <w:color w:val="000000" w:themeColor="text1"/>
                              <w:sz w:val="40"/>
                              <w:szCs w:val="32"/>
                            </w:rPr>
                          </w:pPr>
                          <w:r w:rsidRPr="00C41269">
                            <w:rPr>
                              <w:rFonts w:cs="Angsana New (Body CS)"/>
                              <w:color w:val="000000" w:themeColor="text1"/>
                              <w:sz w:val="40"/>
                              <w:szCs w:val="32"/>
                            </w:rPr>
                            <w:t>from Permit Data</w:t>
                          </w:r>
                        </w:p>
                        <w:p w14:paraId="223CCEFE" w14:textId="77777777" w:rsidR="00C41269" w:rsidRPr="00C41269" w:rsidRDefault="00C41269">
                          <w:pPr>
                            <w:pStyle w:val="NoSpacing"/>
                            <w:spacing w:before="40" w:after="40"/>
                            <w:rPr>
                              <w:rFonts w:cs="Angsana New (Body CS)"/>
                              <w:color w:val="000000" w:themeColor="text1"/>
                              <w:sz w:val="40"/>
                              <w:szCs w:val="32"/>
                            </w:rPr>
                          </w:pPr>
                        </w:p>
                        <w:p w14:paraId="0B3E514F" w14:textId="4C055369" w:rsidR="002F10CD" w:rsidRPr="00C41269" w:rsidRDefault="00574138">
                          <w:pPr>
                            <w:pStyle w:val="NoSpacing"/>
                            <w:spacing w:before="40" w:after="40"/>
                            <w:rPr>
                              <w:rFonts w:cs="Angsana New (Body CS)"/>
                              <w:color w:val="6E002A"/>
                              <w:sz w:val="40"/>
                              <w:szCs w:val="32"/>
                            </w:rPr>
                          </w:pPr>
                          <w:r w:rsidRPr="00C41269">
                            <w:rPr>
                              <w:rFonts w:cs="Angsana New (Body CS)"/>
                              <w:color w:val="6E002A"/>
                              <w:sz w:val="40"/>
                              <w:szCs w:val="32"/>
                            </w:rPr>
                            <w:t xml:space="preserve">A </w:t>
                          </w:r>
                          <w:r w:rsidR="004336B7" w:rsidRPr="00C41269">
                            <w:rPr>
                              <w:rFonts w:cs="Angsana New (Body CS)"/>
                              <w:color w:val="6E002A"/>
                              <w:sz w:val="40"/>
                              <w:szCs w:val="32"/>
                            </w:rPr>
                            <w:t>D</w:t>
                          </w:r>
                          <w:r w:rsidRPr="00C41269">
                            <w:rPr>
                              <w:rFonts w:cs="Angsana New (Body CS)"/>
                              <w:color w:val="6E002A"/>
                              <w:sz w:val="40"/>
                              <w:szCs w:val="32"/>
                            </w:rPr>
                            <w:t>ata Engineering Project by Luke Wyman</w:t>
                          </w:r>
                        </w:p>
                      </w:txbxContent>
                    </v:textbox>
                    <w10:wrap type="square" anchorx="page" anchory="page"/>
                  </v:shape>
                </w:pict>
              </mc:Fallback>
            </mc:AlternateContent>
          </w:r>
          <w:r w:rsidR="00C41269">
            <w:rPr>
              <w:noProof/>
              <w:lang w:eastAsia="zh-CN"/>
            </w:rPr>
            <w:drawing>
              <wp:anchor distT="0" distB="0" distL="114300" distR="114300" simplePos="0" relativeHeight="251664384" behindDoc="1" locked="0" layoutInCell="1" allowOverlap="1" wp14:anchorId="116BCE7D" wp14:editId="42C8E5BA">
                <wp:simplePos x="0" y="0"/>
                <wp:positionH relativeFrom="margin">
                  <wp:posOffset>1778000</wp:posOffset>
                </wp:positionH>
                <wp:positionV relativeFrom="margin">
                  <wp:posOffset>7614285</wp:posOffset>
                </wp:positionV>
                <wp:extent cx="914400" cy="914400"/>
                <wp:effectExtent l="0" t="0" r="0" b="0"/>
                <wp:wrapSquare wrapText="bothSides"/>
                <wp:docPr id="248170946" name="Picture 10" descr="A hand holding a tor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70946" name="Picture 10" descr="A hand holding a torc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C41269" w:rsidRPr="00FA01A8">
            <w:rPr>
              <w:rFonts w:eastAsiaTheme="majorEastAsia"/>
              <w:b/>
              <w:noProof/>
              <w:sz w:val="48"/>
              <w:szCs w:val="32"/>
            </w:rPr>
            <w:drawing>
              <wp:anchor distT="0" distB="0" distL="114300" distR="114300" simplePos="0" relativeHeight="251663360" behindDoc="1" locked="0" layoutInCell="1" allowOverlap="1" wp14:anchorId="067E4460" wp14:editId="1C41AFED">
                <wp:simplePos x="0" y="0"/>
                <wp:positionH relativeFrom="margin">
                  <wp:posOffset>2987040</wp:posOffset>
                </wp:positionH>
                <wp:positionV relativeFrom="margin">
                  <wp:posOffset>7620000</wp:posOffset>
                </wp:positionV>
                <wp:extent cx="2194560" cy="914400"/>
                <wp:effectExtent l="0" t="0" r="2540" b="0"/>
                <wp:wrapSquare wrapText="bothSides"/>
                <wp:docPr id="343312185" name="Picture 1" descr="A logo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12185" name="Picture 1" descr="A logo of a cit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194560" cy="914400"/>
                        </a:xfrm>
                        <a:prstGeom prst="rect">
                          <a:avLst/>
                        </a:prstGeom>
                      </pic:spPr>
                    </pic:pic>
                  </a:graphicData>
                </a:graphic>
                <wp14:sizeRelH relativeFrom="page">
                  <wp14:pctWidth>0</wp14:pctWidth>
                </wp14:sizeRelH>
                <wp14:sizeRelV relativeFrom="page">
                  <wp14:pctHeight>0</wp14:pctHeight>
                </wp14:sizeRelV>
              </wp:anchor>
            </w:drawing>
          </w:r>
          <w:r w:rsidR="00FA01A8">
            <w:rPr>
              <w:noProof/>
              <w:lang w:eastAsia="zh-CN"/>
            </w:rPr>
            <mc:AlternateContent>
              <mc:Choice Requires="wps">
                <w:drawing>
                  <wp:anchor distT="0" distB="0" distL="114300" distR="114300" simplePos="0" relativeHeight="251662336" behindDoc="0" locked="0" layoutInCell="1" allowOverlap="1" wp14:anchorId="08D8215A" wp14:editId="6A09DD7F">
                    <wp:simplePos x="0" y="0"/>
                    <wp:positionH relativeFrom="page">
                      <wp:posOffset>31115</wp:posOffset>
                    </wp:positionH>
                    <wp:positionV relativeFrom="margin">
                      <wp:posOffset>8720455</wp:posOffset>
                    </wp:positionV>
                    <wp:extent cx="5753100" cy="146304"/>
                    <wp:effectExtent l="0" t="0" r="0" b="5715"/>
                    <wp:wrapSquare wrapText="bothSides"/>
                    <wp:docPr id="128" name="Text Box 6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BE173" w14:textId="77777777" w:rsidR="00FA01A8" w:rsidRDefault="00FA01A8" w:rsidP="00C41269">
                                <w:pPr>
                                  <w:pStyle w:val="NoSpacing"/>
                                  <w:jc w:val="center"/>
                                  <w:rPr>
                                    <w:color w:val="7F7F7F" w:themeColor="text1" w:themeTint="80"/>
                                    <w:sz w:val="18"/>
                                    <w:szCs w:val="18"/>
                                  </w:rPr>
                                </w:pPr>
                                <w:r>
                                  <w:rPr>
                                    <w:color w:val="7F7F7F" w:themeColor="text1" w:themeTint="80"/>
                                    <w:sz w:val="18"/>
                                    <w:szCs w:val="18"/>
                                  </w:rPr>
                                  <w:t xml:space="preserve">Project by Luke Wyman of the </w:t>
                                </w:r>
                                <w:r w:rsidR="004336B7">
                                  <w:rPr>
                                    <w:color w:val="7F7F7F" w:themeColor="text1" w:themeTint="80"/>
                                    <w:sz w:val="18"/>
                                    <w:szCs w:val="18"/>
                                  </w:rPr>
                                  <w:t>University of Montana in Collaboration with</w:t>
                                </w:r>
                              </w:p>
                              <w:p w14:paraId="03234F7B" w14:textId="63AC24FB" w:rsidR="002F10CD" w:rsidRDefault="00574138" w:rsidP="00C41269">
                                <w:pPr>
                                  <w:pStyle w:val="NoSpacing"/>
                                  <w:jc w:val="center"/>
                                  <w:rPr>
                                    <w:color w:val="7F7F7F" w:themeColor="text1" w:themeTint="80"/>
                                    <w:sz w:val="18"/>
                                    <w:szCs w:val="18"/>
                                  </w:rPr>
                                </w:pPr>
                                <w:r>
                                  <w:rPr>
                                    <w:color w:val="7F7F7F" w:themeColor="text1" w:themeTint="80"/>
                                    <w:sz w:val="18"/>
                                    <w:szCs w:val="18"/>
                                  </w:rPr>
                                  <w:t>City of Missoula Community Planning, Development &amp; Innovation</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D8215A" id="Text Box 69" o:spid="_x0000_s1030" type="#_x0000_t202" style="position:absolute;margin-left:2.45pt;margin-top:686.6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" filled="f" stroked="f" strokeweight=".5pt">
                    <v:textbox style="mso-fit-shape-to-text:t" inset="1in,0,86.4pt,0">
                      <w:txbxContent>
                        <w:p w14:paraId="7B5BE173" w14:textId="77777777" w:rsidR="00FA01A8" w:rsidRDefault="00FA01A8" w:rsidP="00C41269">
                          <w:pPr>
                            <w:pStyle w:val="NoSpacing"/>
                            <w:jc w:val="center"/>
                            <w:rPr>
                              <w:color w:val="7F7F7F" w:themeColor="text1" w:themeTint="80"/>
                              <w:sz w:val="18"/>
                              <w:szCs w:val="18"/>
                            </w:rPr>
                          </w:pPr>
                          <w:r>
                            <w:rPr>
                              <w:color w:val="7F7F7F" w:themeColor="text1" w:themeTint="80"/>
                              <w:sz w:val="18"/>
                              <w:szCs w:val="18"/>
                            </w:rPr>
                            <w:t xml:space="preserve">Project by Luke Wyman of the </w:t>
                          </w:r>
                          <w:r w:rsidR="004336B7">
                            <w:rPr>
                              <w:color w:val="7F7F7F" w:themeColor="text1" w:themeTint="80"/>
                              <w:sz w:val="18"/>
                              <w:szCs w:val="18"/>
                            </w:rPr>
                            <w:t>University of Montana in Collaboration with</w:t>
                          </w:r>
                        </w:p>
                        <w:p w14:paraId="03234F7B" w14:textId="63AC24FB" w:rsidR="002F10CD" w:rsidRDefault="00574138" w:rsidP="00C41269">
                          <w:pPr>
                            <w:pStyle w:val="NoSpacing"/>
                            <w:jc w:val="center"/>
                            <w:rPr>
                              <w:color w:val="7F7F7F" w:themeColor="text1" w:themeTint="80"/>
                              <w:sz w:val="18"/>
                              <w:szCs w:val="18"/>
                            </w:rPr>
                          </w:pPr>
                          <w:r>
                            <w:rPr>
                              <w:color w:val="7F7F7F" w:themeColor="text1" w:themeTint="80"/>
                              <w:sz w:val="18"/>
                              <w:szCs w:val="18"/>
                            </w:rPr>
                            <w:t>City of Missoula Community Planning, Development &amp; Innovation</w:t>
                          </w:r>
                        </w:p>
                      </w:txbxContent>
                    </v:textbox>
                    <w10:wrap type="square" anchorx="page" anchory="margin"/>
                  </v:shape>
                </w:pict>
              </mc:Fallback>
            </mc:AlternateContent>
          </w:r>
          <w:r w:rsidR="002F10CD">
            <w:rPr>
              <w:rFonts w:eastAsiaTheme="majorEastAsia"/>
              <w:b/>
              <w:noProof/>
              <w:sz w:val="48"/>
              <w:szCs w:val="32"/>
            </w:rPr>
            <w:br w:type="page"/>
          </w:r>
        </w:p>
      </w:sdtContent>
    </w:sdt>
    <w:sdt>
      <w:sdtPr>
        <w:id w:val="-936522087"/>
        <w:docPartObj>
          <w:docPartGallery w:val="Table of Contents"/>
          <w:docPartUnique/>
        </w:docPartObj>
      </w:sdtPr>
      <w:sdtEndPr>
        <w:rPr>
          <w:rFonts w:ascii="Lato" w:eastAsiaTheme="minorEastAsia" w:hAnsi="Lato" w:cstheme="minorBidi"/>
          <w:bCs/>
          <w:color w:val="000000" w:themeColor="text1"/>
          <w:sz w:val="22"/>
          <w:szCs w:val="24"/>
        </w:rPr>
      </w:sdtEndPr>
      <w:sdtContent>
        <w:p w14:paraId="67BA6431" w14:textId="17CE6576" w:rsidR="000745B1" w:rsidRDefault="000745B1">
          <w:pPr>
            <w:pStyle w:val="TOCHeading"/>
          </w:pPr>
          <w:r>
            <w:t>Table of Contents</w:t>
          </w:r>
        </w:p>
        <w:p w14:paraId="4B384521" w14:textId="2CFE1DA1" w:rsidR="00B243AB" w:rsidRDefault="000745B1">
          <w:pPr>
            <w:pStyle w:val="TOC1"/>
            <w:tabs>
              <w:tab w:val="right" w:leader="dot" w:pos="10790"/>
            </w:tabs>
            <w:rPr>
              <w:rFonts w:cstheme="minorBidi"/>
              <w:b w:val="0"/>
              <w:bCs w:val="0"/>
              <w:caps w:val="0"/>
              <w:noProof/>
              <w:color w:val="auto"/>
              <w:kern w:val="2"/>
              <w:sz w:val="24"/>
              <w:szCs w:val="24"/>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93664676" w:history="1">
            <w:r w:rsidR="00B243AB" w:rsidRPr="00B91713">
              <w:rPr>
                <w:rStyle w:val="Hyperlink"/>
                <w:noProof/>
              </w:rPr>
              <w:t>Executive Summary</w:t>
            </w:r>
            <w:r w:rsidR="00B243AB">
              <w:rPr>
                <w:noProof/>
                <w:webHidden/>
              </w:rPr>
              <w:tab/>
            </w:r>
            <w:r w:rsidR="00B243AB">
              <w:rPr>
                <w:noProof/>
                <w:webHidden/>
              </w:rPr>
              <w:fldChar w:fldCharType="begin"/>
            </w:r>
            <w:r w:rsidR="00B243AB">
              <w:rPr>
                <w:noProof/>
                <w:webHidden/>
              </w:rPr>
              <w:instrText xml:space="preserve"> PAGEREF _Toc193664676 \h </w:instrText>
            </w:r>
            <w:r w:rsidR="00B243AB">
              <w:rPr>
                <w:noProof/>
                <w:webHidden/>
              </w:rPr>
            </w:r>
            <w:r w:rsidR="00B243AB">
              <w:rPr>
                <w:noProof/>
                <w:webHidden/>
              </w:rPr>
              <w:fldChar w:fldCharType="separate"/>
            </w:r>
            <w:r w:rsidR="00B243AB">
              <w:rPr>
                <w:noProof/>
                <w:webHidden/>
              </w:rPr>
              <w:t>2</w:t>
            </w:r>
            <w:r w:rsidR="00B243AB">
              <w:rPr>
                <w:noProof/>
                <w:webHidden/>
              </w:rPr>
              <w:fldChar w:fldCharType="end"/>
            </w:r>
          </w:hyperlink>
        </w:p>
        <w:p w14:paraId="48C0EF09" w14:textId="047E8071" w:rsidR="00B243AB" w:rsidRDefault="00B243AB">
          <w:pPr>
            <w:pStyle w:val="TOC1"/>
            <w:tabs>
              <w:tab w:val="right" w:leader="dot" w:pos="10790"/>
            </w:tabs>
            <w:rPr>
              <w:rFonts w:cstheme="minorBidi"/>
              <w:b w:val="0"/>
              <w:bCs w:val="0"/>
              <w:caps w:val="0"/>
              <w:noProof/>
              <w:color w:val="auto"/>
              <w:kern w:val="2"/>
              <w:sz w:val="24"/>
              <w:szCs w:val="24"/>
              <w:lang w:eastAsia="en-US"/>
              <w14:ligatures w14:val="standardContextual"/>
            </w:rPr>
          </w:pPr>
          <w:hyperlink w:anchor="_Toc193664677" w:history="1">
            <w:r w:rsidRPr="00B91713">
              <w:rPr>
                <w:rStyle w:val="Hyperlink"/>
                <w:noProof/>
              </w:rPr>
              <w:t>Introduction</w:t>
            </w:r>
            <w:r>
              <w:rPr>
                <w:noProof/>
                <w:webHidden/>
              </w:rPr>
              <w:tab/>
            </w:r>
            <w:r>
              <w:rPr>
                <w:noProof/>
                <w:webHidden/>
              </w:rPr>
              <w:fldChar w:fldCharType="begin"/>
            </w:r>
            <w:r>
              <w:rPr>
                <w:noProof/>
                <w:webHidden/>
              </w:rPr>
              <w:instrText xml:space="preserve"> PAGEREF _Toc193664677 \h </w:instrText>
            </w:r>
            <w:r>
              <w:rPr>
                <w:noProof/>
                <w:webHidden/>
              </w:rPr>
            </w:r>
            <w:r>
              <w:rPr>
                <w:noProof/>
                <w:webHidden/>
              </w:rPr>
              <w:fldChar w:fldCharType="separate"/>
            </w:r>
            <w:r>
              <w:rPr>
                <w:noProof/>
                <w:webHidden/>
              </w:rPr>
              <w:t>2</w:t>
            </w:r>
            <w:r>
              <w:rPr>
                <w:noProof/>
                <w:webHidden/>
              </w:rPr>
              <w:fldChar w:fldCharType="end"/>
            </w:r>
          </w:hyperlink>
        </w:p>
        <w:p w14:paraId="2C9F0343" w14:textId="514853DF" w:rsidR="00B243AB" w:rsidRDefault="00B243AB">
          <w:pPr>
            <w:pStyle w:val="TOC1"/>
            <w:tabs>
              <w:tab w:val="right" w:leader="dot" w:pos="10790"/>
            </w:tabs>
            <w:rPr>
              <w:rFonts w:cstheme="minorBidi"/>
              <w:b w:val="0"/>
              <w:bCs w:val="0"/>
              <w:caps w:val="0"/>
              <w:noProof/>
              <w:color w:val="auto"/>
              <w:kern w:val="2"/>
              <w:sz w:val="24"/>
              <w:szCs w:val="24"/>
              <w:lang w:eastAsia="en-US"/>
              <w14:ligatures w14:val="standardContextual"/>
            </w:rPr>
          </w:pPr>
          <w:hyperlink w:anchor="_Toc193664678" w:history="1">
            <w:r w:rsidRPr="00B91713">
              <w:rPr>
                <w:rStyle w:val="Hyperlink"/>
                <w:noProof/>
              </w:rPr>
              <w:t>Solution Overview</w:t>
            </w:r>
            <w:r>
              <w:rPr>
                <w:noProof/>
                <w:webHidden/>
              </w:rPr>
              <w:tab/>
            </w:r>
            <w:r>
              <w:rPr>
                <w:noProof/>
                <w:webHidden/>
              </w:rPr>
              <w:fldChar w:fldCharType="begin"/>
            </w:r>
            <w:r>
              <w:rPr>
                <w:noProof/>
                <w:webHidden/>
              </w:rPr>
              <w:instrText xml:space="preserve"> PAGEREF _Toc193664678 \h </w:instrText>
            </w:r>
            <w:r>
              <w:rPr>
                <w:noProof/>
                <w:webHidden/>
              </w:rPr>
            </w:r>
            <w:r>
              <w:rPr>
                <w:noProof/>
                <w:webHidden/>
              </w:rPr>
              <w:fldChar w:fldCharType="separate"/>
            </w:r>
            <w:r>
              <w:rPr>
                <w:noProof/>
                <w:webHidden/>
              </w:rPr>
              <w:t>3</w:t>
            </w:r>
            <w:r>
              <w:rPr>
                <w:noProof/>
                <w:webHidden/>
              </w:rPr>
              <w:fldChar w:fldCharType="end"/>
            </w:r>
          </w:hyperlink>
        </w:p>
        <w:p w14:paraId="6B4CF6C1" w14:textId="32430FFC"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79" w:history="1">
            <w:r w:rsidRPr="00B91713">
              <w:rPr>
                <w:rStyle w:val="Hyperlink"/>
                <w:noProof/>
              </w:rPr>
              <w:t>Technology Selection</w:t>
            </w:r>
            <w:r>
              <w:rPr>
                <w:noProof/>
                <w:webHidden/>
              </w:rPr>
              <w:tab/>
            </w:r>
            <w:r>
              <w:rPr>
                <w:noProof/>
                <w:webHidden/>
              </w:rPr>
              <w:fldChar w:fldCharType="begin"/>
            </w:r>
            <w:r>
              <w:rPr>
                <w:noProof/>
                <w:webHidden/>
              </w:rPr>
              <w:instrText xml:space="preserve"> PAGEREF _Toc193664679 \h </w:instrText>
            </w:r>
            <w:r>
              <w:rPr>
                <w:noProof/>
                <w:webHidden/>
              </w:rPr>
            </w:r>
            <w:r>
              <w:rPr>
                <w:noProof/>
                <w:webHidden/>
              </w:rPr>
              <w:fldChar w:fldCharType="separate"/>
            </w:r>
            <w:r>
              <w:rPr>
                <w:noProof/>
                <w:webHidden/>
              </w:rPr>
              <w:t>4</w:t>
            </w:r>
            <w:r>
              <w:rPr>
                <w:noProof/>
                <w:webHidden/>
              </w:rPr>
              <w:fldChar w:fldCharType="end"/>
            </w:r>
          </w:hyperlink>
        </w:p>
        <w:p w14:paraId="02A34D04" w14:textId="0110371D"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80" w:history="1">
            <w:r w:rsidRPr="00B91713">
              <w:rPr>
                <w:rStyle w:val="Hyperlink"/>
                <w:noProof/>
              </w:rPr>
              <w:t>Data Sources &amp; Integration</w:t>
            </w:r>
            <w:r>
              <w:rPr>
                <w:noProof/>
                <w:webHidden/>
              </w:rPr>
              <w:tab/>
            </w:r>
            <w:r>
              <w:rPr>
                <w:noProof/>
                <w:webHidden/>
              </w:rPr>
              <w:fldChar w:fldCharType="begin"/>
            </w:r>
            <w:r>
              <w:rPr>
                <w:noProof/>
                <w:webHidden/>
              </w:rPr>
              <w:instrText xml:space="preserve"> PAGEREF _Toc193664680 \h </w:instrText>
            </w:r>
            <w:r>
              <w:rPr>
                <w:noProof/>
                <w:webHidden/>
              </w:rPr>
            </w:r>
            <w:r>
              <w:rPr>
                <w:noProof/>
                <w:webHidden/>
              </w:rPr>
              <w:fldChar w:fldCharType="separate"/>
            </w:r>
            <w:r>
              <w:rPr>
                <w:noProof/>
                <w:webHidden/>
              </w:rPr>
              <w:t>4</w:t>
            </w:r>
            <w:r>
              <w:rPr>
                <w:noProof/>
                <w:webHidden/>
              </w:rPr>
              <w:fldChar w:fldCharType="end"/>
            </w:r>
          </w:hyperlink>
        </w:p>
        <w:p w14:paraId="4DCE5284" w14:textId="292BF724"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81" w:history="1">
            <w:r w:rsidRPr="00B91713">
              <w:rPr>
                <w:rStyle w:val="Hyperlink"/>
                <w:noProof/>
              </w:rPr>
              <w:t>Sub-Projects/Dashboards</w:t>
            </w:r>
            <w:r>
              <w:rPr>
                <w:noProof/>
                <w:webHidden/>
              </w:rPr>
              <w:tab/>
            </w:r>
            <w:r>
              <w:rPr>
                <w:noProof/>
                <w:webHidden/>
              </w:rPr>
              <w:fldChar w:fldCharType="begin"/>
            </w:r>
            <w:r>
              <w:rPr>
                <w:noProof/>
                <w:webHidden/>
              </w:rPr>
              <w:instrText xml:space="preserve"> PAGEREF _Toc193664681 \h </w:instrText>
            </w:r>
            <w:r>
              <w:rPr>
                <w:noProof/>
                <w:webHidden/>
              </w:rPr>
            </w:r>
            <w:r>
              <w:rPr>
                <w:noProof/>
                <w:webHidden/>
              </w:rPr>
              <w:fldChar w:fldCharType="separate"/>
            </w:r>
            <w:r>
              <w:rPr>
                <w:noProof/>
                <w:webHidden/>
              </w:rPr>
              <w:t>4</w:t>
            </w:r>
            <w:r>
              <w:rPr>
                <w:noProof/>
                <w:webHidden/>
              </w:rPr>
              <w:fldChar w:fldCharType="end"/>
            </w:r>
          </w:hyperlink>
        </w:p>
        <w:p w14:paraId="7F407768" w14:textId="4E2EB64D" w:rsidR="00B243AB" w:rsidRDefault="00B243AB">
          <w:pPr>
            <w:pStyle w:val="TOC1"/>
            <w:tabs>
              <w:tab w:val="right" w:leader="dot" w:pos="10790"/>
            </w:tabs>
            <w:rPr>
              <w:rFonts w:cstheme="minorBidi"/>
              <w:b w:val="0"/>
              <w:bCs w:val="0"/>
              <w:caps w:val="0"/>
              <w:noProof/>
              <w:color w:val="auto"/>
              <w:kern w:val="2"/>
              <w:sz w:val="24"/>
              <w:szCs w:val="24"/>
              <w:lang w:eastAsia="en-US"/>
              <w14:ligatures w14:val="standardContextual"/>
            </w:rPr>
          </w:pPr>
          <w:hyperlink w:anchor="_Toc193664682" w:history="1">
            <w:r w:rsidRPr="00B91713">
              <w:rPr>
                <w:rStyle w:val="Hyperlink"/>
                <w:noProof/>
              </w:rPr>
              <w:t>01 Building Permit Metrics</w:t>
            </w:r>
            <w:r>
              <w:rPr>
                <w:noProof/>
                <w:webHidden/>
              </w:rPr>
              <w:tab/>
            </w:r>
            <w:r>
              <w:rPr>
                <w:noProof/>
                <w:webHidden/>
              </w:rPr>
              <w:fldChar w:fldCharType="begin"/>
            </w:r>
            <w:r>
              <w:rPr>
                <w:noProof/>
                <w:webHidden/>
              </w:rPr>
              <w:instrText xml:space="preserve"> PAGEREF _Toc193664682 \h </w:instrText>
            </w:r>
            <w:r>
              <w:rPr>
                <w:noProof/>
                <w:webHidden/>
              </w:rPr>
            </w:r>
            <w:r>
              <w:rPr>
                <w:noProof/>
                <w:webHidden/>
              </w:rPr>
              <w:fldChar w:fldCharType="separate"/>
            </w:r>
            <w:r>
              <w:rPr>
                <w:noProof/>
                <w:webHidden/>
              </w:rPr>
              <w:t>5</w:t>
            </w:r>
            <w:r>
              <w:rPr>
                <w:noProof/>
                <w:webHidden/>
              </w:rPr>
              <w:fldChar w:fldCharType="end"/>
            </w:r>
          </w:hyperlink>
        </w:p>
        <w:p w14:paraId="6731BF60" w14:textId="660EB0E6"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83" w:history="1">
            <w:r w:rsidRPr="00B91713">
              <w:rPr>
                <w:rStyle w:val="Hyperlink"/>
                <w:noProof/>
              </w:rPr>
              <w:t>Requirements Gathering</w:t>
            </w:r>
            <w:r>
              <w:rPr>
                <w:noProof/>
                <w:webHidden/>
              </w:rPr>
              <w:tab/>
            </w:r>
            <w:r>
              <w:rPr>
                <w:noProof/>
                <w:webHidden/>
              </w:rPr>
              <w:fldChar w:fldCharType="begin"/>
            </w:r>
            <w:r>
              <w:rPr>
                <w:noProof/>
                <w:webHidden/>
              </w:rPr>
              <w:instrText xml:space="preserve"> PAGEREF _Toc193664683 \h </w:instrText>
            </w:r>
            <w:r>
              <w:rPr>
                <w:noProof/>
                <w:webHidden/>
              </w:rPr>
            </w:r>
            <w:r>
              <w:rPr>
                <w:noProof/>
                <w:webHidden/>
              </w:rPr>
              <w:fldChar w:fldCharType="separate"/>
            </w:r>
            <w:r>
              <w:rPr>
                <w:noProof/>
                <w:webHidden/>
              </w:rPr>
              <w:t>5</w:t>
            </w:r>
            <w:r>
              <w:rPr>
                <w:noProof/>
                <w:webHidden/>
              </w:rPr>
              <w:fldChar w:fldCharType="end"/>
            </w:r>
          </w:hyperlink>
        </w:p>
        <w:p w14:paraId="7A87A39B" w14:textId="503E8E99"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84" w:history="1">
            <w:r w:rsidRPr="00B91713">
              <w:rPr>
                <w:rStyle w:val="Hyperlink"/>
                <w:noProof/>
              </w:rPr>
              <w:t>Data Acquisition and Preparation</w:t>
            </w:r>
            <w:r>
              <w:rPr>
                <w:noProof/>
                <w:webHidden/>
              </w:rPr>
              <w:tab/>
            </w:r>
            <w:r>
              <w:rPr>
                <w:noProof/>
                <w:webHidden/>
              </w:rPr>
              <w:fldChar w:fldCharType="begin"/>
            </w:r>
            <w:r>
              <w:rPr>
                <w:noProof/>
                <w:webHidden/>
              </w:rPr>
              <w:instrText xml:space="preserve"> PAGEREF _Toc193664684 \h </w:instrText>
            </w:r>
            <w:r>
              <w:rPr>
                <w:noProof/>
                <w:webHidden/>
              </w:rPr>
            </w:r>
            <w:r>
              <w:rPr>
                <w:noProof/>
                <w:webHidden/>
              </w:rPr>
              <w:fldChar w:fldCharType="separate"/>
            </w:r>
            <w:r>
              <w:rPr>
                <w:noProof/>
                <w:webHidden/>
              </w:rPr>
              <w:t>6</w:t>
            </w:r>
            <w:r>
              <w:rPr>
                <w:noProof/>
                <w:webHidden/>
              </w:rPr>
              <w:fldChar w:fldCharType="end"/>
            </w:r>
          </w:hyperlink>
        </w:p>
        <w:p w14:paraId="409C7A6D" w14:textId="0264FFBE"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85" w:history="1">
            <w:r w:rsidRPr="00B91713">
              <w:rPr>
                <w:rStyle w:val="Hyperlink"/>
                <w:noProof/>
              </w:rPr>
              <w:t>Dashboard Development</w:t>
            </w:r>
            <w:r>
              <w:rPr>
                <w:noProof/>
                <w:webHidden/>
              </w:rPr>
              <w:tab/>
            </w:r>
            <w:r>
              <w:rPr>
                <w:noProof/>
                <w:webHidden/>
              </w:rPr>
              <w:fldChar w:fldCharType="begin"/>
            </w:r>
            <w:r>
              <w:rPr>
                <w:noProof/>
                <w:webHidden/>
              </w:rPr>
              <w:instrText xml:space="preserve"> PAGEREF _Toc193664685 \h </w:instrText>
            </w:r>
            <w:r>
              <w:rPr>
                <w:noProof/>
                <w:webHidden/>
              </w:rPr>
            </w:r>
            <w:r>
              <w:rPr>
                <w:noProof/>
                <w:webHidden/>
              </w:rPr>
              <w:fldChar w:fldCharType="separate"/>
            </w:r>
            <w:r>
              <w:rPr>
                <w:noProof/>
                <w:webHidden/>
              </w:rPr>
              <w:t>6</w:t>
            </w:r>
            <w:r>
              <w:rPr>
                <w:noProof/>
                <w:webHidden/>
              </w:rPr>
              <w:fldChar w:fldCharType="end"/>
            </w:r>
          </w:hyperlink>
        </w:p>
        <w:p w14:paraId="4E119105" w14:textId="72C4FBA2"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86" w:history="1">
            <w:r w:rsidRPr="00B91713">
              <w:rPr>
                <w:rStyle w:val="Hyperlink"/>
                <w:noProof/>
              </w:rPr>
              <w:t>Results &amp; Capabilities</w:t>
            </w:r>
            <w:r>
              <w:rPr>
                <w:noProof/>
                <w:webHidden/>
              </w:rPr>
              <w:tab/>
            </w:r>
            <w:r>
              <w:rPr>
                <w:noProof/>
                <w:webHidden/>
              </w:rPr>
              <w:fldChar w:fldCharType="begin"/>
            </w:r>
            <w:r>
              <w:rPr>
                <w:noProof/>
                <w:webHidden/>
              </w:rPr>
              <w:instrText xml:space="preserve"> PAGEREF _Toc193664686 \h </w:instrText>
            </w:r>
            <w:r>
              <w:rPr>
                <w:noProof/>
                <w:webHidden/>
              </w:rPr>
            </w:r>
            <w:r>
              <w:rPr>
                <w:noProof/>
                <w:webHidden/>
              </w:rPr>
              <w:fldChar w:fldCharType="separate"/>
            </w:r>
            <w:r>
              <w:rPr>
                <w:noProof/>
                <w:webHidden/>
              </w:rPr>
              <w:t>6</w:t>
            </w:r>
            <w:r>
              <w:rPr>
                <w:noProof/>
                <w:webHidden/>
              </w:rPr>
              <w:fldChar w:fldCharType="end"/>
            </w:r>
          </w:hyperlink>
        </w:p>
        <w:p w14:paraId="12F55C76" w14:textId="7E039760"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87" w:history="1">
            <w:r w:rsidRPr="00B91713">
              <w:rPr>
                <w:rStyle w:val="Hyperlink"/>
                <w:noProof/>
              </w:rPr>
              <w:t>Risks</w:t>
            </w:r>
            <w:r>
              <w:rPr>
                <w:noProof/>
                <w:webHidden/>
              </w:rPr>
              <w:tab/>
            </w:r>
            <w:r>
              <w:rPr>
                <w:noProof/>
                <w:webHidden/>
              </w:rPr>
              <w:fldChar w:fldCharType="begin"/>
            </w:r>
            <w:r>
              <w:rPr>
                <w:noProof/>
                <w:webHidden/>
              </w:rPr>
              <w:instrText xml:space="preserve"> PAGEREF _Toc193664687 \h </w:instrText>
            </w:r>
            <w:r>
              <w:rPr>
                <w:noProof/>
                <w:webHidden/>
              </w:rPr>
            </w:r>
            <w:r>
              <w:rPr>
                <w:noProof/>
                <w:webHidden/>
              </w:rPr>
              <w:fldChar w:fldCharType="separate"/>
            </w:r>
            <w:r>
              <w:rPr>
                <w:noProof/>
                <w:webHidden/>
              </w:rPr>
              <w:t>6</w:t>
            </w:r>
            <w:r>
              <w:rPr>
                <w:noProof/>
                <w:webHidden/>
              </w:rPr>
              <w:fldChar w:fldCharType="end"/>
            </w:r>
          </w:hyperlink>
        </w:p>
        <w:p w14:paraId="69E8E711" w14:textId="45FFAB0D" w:rsidR="00B243AB" w:rsidRDefault="00B243AB">
          <w:pPr>
            <w:pStyle w:val="TOC1"/>
            <w:tabs>
              <w:tab w:val="right" w:leader="dot" w:pos="10790"/>
            </w:tabs>
            <w:rPr>
              <w:rFonts w:cstheme="minorBidi"/>
              <w:b w:val="0"/>
              <w:bCs w:val="0"/>
              <w:caps w:val="0"/>
              <w:noProof/>
              <w:color w:val="auto"/>
              <w:kern w:val="2"/>
              <w:sz w:val="24"/>
              <w:szCs w:val="24"/>
              <w:lang w:eastAsia="en-US"/>
              <w14:ligatures w14:val="standardContextual"/>
            </w:rPr>
          </w:pPr>
          <w:hyperlink w:anchor="_Toc193664688" w:history="1">
            <w:r w:rsidRPr="00B91713">
              <w:rPr>
                <w:rStyle w:val="Hyperlink"/>
                <w:noProof/>
              </w:rPr>
              <w:t>02 Building Permit Operational Insights</w:t>
            </w:r>
            <w:r>
              <w:rPr>
                <w:noProof/>
                <w:webHidden/>
              </w:rPr>
              <w:tab/>
            </w:r>
            <w:r>
              <w:rPr>
                <w:noProof/>
                <w:webHidden/>
              </w:rPr>
              <w:fldChar w:fldCharType="begin"/>
            </w:r>
            <w:r>
              <w:rPr>
                <w:noProof/>
                <w:webHidden/>
              </w:rPr>
              <w:instrText xml:space="preserve"> PAGEREF _Toc193664688 \h </w:instrText>
            </w:r>
            <w:r>
              <w:rPr>
                <w:noProof/>
                <w:webHidden/>
              </w:rPr>
            </w:r>
            <w:r>
              <w:rPr>
                <w:noProof/>
                <w:webHidden/>
              </w:rPr>
              <w:fldChar w:fldCharType="separate"/>
            </w:r>
            <w:r>
              <w:rPr>
                <w:noProof/>
                <w:webHidden/>
              </w:rPr>
              <w:t>6</w:t>
            </w:r>
            <w:r>
              <w:rPr>
                <w:noProof/>
                <w:webHidden/>
              </w:rPr>
              <w:fldChar w:fldCharType="end"/>
            </w:r>
          </w:hyperlink>
        </w:p>
        <w:p w14:paraId="26F56CF7" w14:textId="24DFE277"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89" w:history="1">
            <w:r w:rsidRPr="00B91713">
              <w:rPr>
                <w:rStyle w:val="Hyperlink"/>
                <w:noProof/>
              </w:rPr>
              <w:t>Requirements Gathering</w:t>
            </w:r>
            <w:r>
              <w:rPr>
                <w:noProof/>
                <w:webHidden/>
              </w:rPr>
              <w:tab/>
            </w:r>
            <w:r>
              <w:rPr>
                <w:noProof/>
                <w:webHidden/>
              </w:rPr>
              <w:fldChar w:fldCharType="begin"/>
            </w:r>
            <w:r>
              <w:rPr>
                <w:noProof/>
                <w:webHidden/>
              </w:rPr>
              <w:instrText xml:space="preserve"> PAGEREF _Toc193664689 \h </w:instrText>
            </w:r>
            <w:r>
              <w:rPr>
                <w:noProof/>
                <w:webHidden/>
              </w:rPr>
            </w:r>
            <w:r>
              <w:rPr>
                <w:noProof/>
                <w:webHidden/>
              </w:rPr>
              <w:fldChar w:fldCharType="separate"/>
            </w:r>
            <w:r>
              <w:rPr>
                <w:noProof/>
                <w:webHidden/>
              </w:rPr>
              <w:t>7</w:t>
            </w:r>
            <w:r>
              <w:rPr>
                <w:noProof/>
                <w:webHidden/>
              </w:rPr>
              <w:fldChar w:fldCharType="end"/>
            </w:r>
          </w:hyperlink>
        </w:p>
        <w:p w14:paraId="306207E3" w14:textId="25A2D1F2"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90" w:history="1">
            <w:r w:rsidRPr="00B91713">
              <w:rPr>
                <w:rStyle w:val="Hyperlink"/>
                <w:noProof/>
              </w:rPr>
              <w:t>Data Acquisition and Preparation</w:t>
            </w:r>
            <w:r>
              <w:rPr>
                <w:noProof/>
                <w:webHidden/>
              </w:rPr>
              <w:tab/>
            </w:r>
            <w:r>
              <w:rPr>
                <w:noProof/>
                <w:webHidden/>
              </w:rPr>
              <w:fldChar w:fldCharType="begin"/>
            </w:r>
            <w:r>
              <w:rPr>
                <w:noProof/>
                <w:webHidden/>
              </w:rPr>
              <w:instrText xml:space="preserve"> PAGEREF _Toc193664690 \h </w:instrText>
            </w:r>
            <w:r>
              <w:rPr>
                <w:noProof/>
                <w:webHidden/>
              </w:rPr>
            </w:r>
            <w:r>
              <w:rPr>
                <w:noProof/>
                <w:webHidden/>
              </w:rPr>
              <w:fldChar w:fldCharType="separate"/>
            </w:r>
            <w:r>
              <w:rPr>
                <w:noProof/>
                <w:webHidden/>
              </w:rPr>
              <w:t>7</w:t>
            </w:r>
            <w:r>
              <w:rPr>
                <w:noProof/>
                <w:webHidden/>
              </w:rPr>
              <w:fldChar w:fldCharType="end"/>
            </w:r>
          </w:hyperlink>
        </w:p>
        <w:p w14:paraId="3BD5663B" w14:textId="4EACEA1C"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91" w:history="1">
            <w:r w:rsidRPr="00B91713">
              <w:rPr>
                <w:rStyle w:val="Hyperlink"/>
                <w:noProof/>
              </w:rPr>
              <w:t>Dashboard Development</w:t>
            </w:r>
            <w:r>
              <w:rPr>
                <w:noProof/>
                <w:webHidden/>
              </w:rPr>
              <w:tab/>
            </w:r>
            <w:r>
              <w:rPr>
                <w:noProof/>
                <w:webHidden/>
              </w:rPr>
              <w:fldChar w:fldCharType="begin"/>
            </w:r>
            <w:r>
              <w:rPr>
                <w:noProof/>
                <w:webHidden/>
              </w:rPr>
              <w:instrText xml:space="preserve"> PAGEREF _Toc193664691 \h </w:instrText>
            </w:r>
            <w:r>
              <w:rPr>
                <w:noProof/>
                <w:webHidden/>
              </w:rPr>
            </w:r>
            <w:r>
              <w:rPr>
                <w:noProof/>
                <w:webHidden/>
              </w:rPr>
              <w:fldChar w:fldCharType="separate"/>
            </w:r>
            <w:r>
              <w:rPr>
                <w:noProof/>
                <w:webHidden/>
              </w:rPr>
              <w:t>7</w:t>
            </w:r>
            <w:r>
              <w:rPr>
                <w:noProof/>
                <w:webHidden/>
              </w:rPr>
              <w:fldChar w:fldCharType="end"/>
            </w:r>
          </w:hyperlink>
        </w:p>
        <w:p w14:paraId="04BFCC50" w14:textId="1553D21E"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92" w:history="1">
            <w:r w:rsidRPr="00B91713">
              <w:rPr>
                <w:rStyle w:val="Hyperlink"/>
                <w:noProof/>
              </w:rPr>
              <w:t>Results &amp; Capabilities</w:t>
            </w:r>
            <w:r>
              <w:rPr>
                <w:noProof/>
                <w:webHidden/>
              </w:rPr>
              <w:tab/>
            </w:r>
            <w:r>
              <w:rPr>
                <w:noProof/>
                <w:webHidden/>
              </w:rPr>
              <w:fldChar w:fldCharType="begin"/>
            </w:r>
            <w:r>
              <w:rPr>
                <w:noProof/>
                <w:webHidden/>
              </w:rPr>
              <w:instrText xml:space="preserve"> PAGEREF _Toc193664692 \h </w:instrText>
            </w:r>
            <w:r>
              <w:rPr>
                <w:noProof/>
                <w:webHidden/>
              </w:rPr>
            </w:r>
            <w:r>
              <w:rPr>
                <w:noProof/>
                <w:webHidden/>
              </w:rPr>
              <w:fldChar w:fldCharType="separate"/>
            </w:r>
            <w:r>
              <w:rPr>
                <w:noProof/>
                <w:webHidden/>
              </w:rPr>
              <w:t>7</w:t>
            </w:r>
            <w:r>
              <w:rPr>
                <w:noProof/>
                <w:webHidden/>
              </w:rPr>
              <w:fldChar w:fldCharType="end"/>
            </w:r>
          </w:hyperlink>
        </w:p>
        <w:p w14:paraId="4D0DDB99" w14:textId="5BB08D00"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93" w:history="1">
            <w:r w:rsidRPr="00B91713">
              <w:rPr>
                <w:rStyle w:val="Hyperlink"/>
                <w:noProof/>
              </w:rPr>
              <w:t>Data Updates</w:t>
            </w:r>
            <w:r>
              <w:rPr>
                <w:noProof/>
                <w:webHidden/>
              </w:rPr>
              <w:tab/>
            </w:r>
            <w:r>
              <w:rPr>
                <w:noProof/>
                <w:webHidden/>
              </w:rPr>
              <w:fldChar w:fldCharType="begin"/>
            </w:r>
            <w:r>
              <w:rPr>
                <w:noProof/>
                <w:webHidden/>
              </w:rPr>
              <w:instrText xml:space="preserve"> PAGEREF _Toc193664693 \h </w:instrText>
            </w:r>
            <w:r>
              <w:rPr>
                <w:noProof/>
                <w:webHidden/>
              </w:rPr>
            </w:r>
            <w:r>
              <w:rPr>
                <w:noProof/>
                <w:webHidden/>
              </w:rPr>
              <w:fldChar w:fldCharType="separate"/>
            </w:r>
            <w:r>
              <w:rPr>
                <w:noProof/>
                <w:webHidden/>
              </w:rPr>
              <w:t>7</w:t>
            </w:r>
            <w:r>
              <w:rPr>
                <w:noProof/>
                <w:webHidden/>
              </w:rPr>
              <w:fldChar w:fldCharType="end"/>
            </w:r>
          </w:hyperlink>
        </w:p>
        <w:p w14:paraId="27AE61D0" w14:textId="0BB56C30"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94" w:history="1">
            <w:r w:rsidRPr="00B91713">
              <w:rPr>
                <w:rStyle w:val="Hyperlink"/>
                <w:noProof/>
              </w:rPr>
              <w:t>Risks</w:t>
            </w:r>
            <w:r>
              <w:rPr>
                <w:noProof/>
                <w:webHidden/>
              </w:rPr>
              <w:tab/>
            </w:r>
            <w:r>
              <w:rPr>
                <w:noProof/>
                <w:webHidden/>
              </w:rPr>
              <w:fldChar w:fldCharType="begin"/>
            </w:r>
            <w:r>
              <w:rPr>
                <w:noProof/>
                <w:webHidden/>
              </w:rPr>
              <w:instrText xml:space="preserve"> PAGEREF _Toc193664694 \h </w:instrText>
            </w:r>
            <w:r>
              <w:rPr>
                <w:noProof/>
                <w:webHidden/>
              </w:rPr>
            </w:r>
            <w:r>
              <w:rPr>
                <w:noProof/>
                <w:webHidden/>
              </w:rPr>
              <w:fldChar w:fldCharType="separate"/>
            </w:r>
            <w:r>
              <w:rPr>
                <w:noProof/>
                <w:webHidden/>
              </w:rPr>
              <w:t>7</w:t>
            </w:r>
            <w:r>
              <w:rPr>
                <w:noProof/>
                <w:webHidden/>
              </w:rPr>
              <w:fldChar w:fldCharType="end"/>
            </w:r>
          </w:hyperlink>
        </w:p>
        <w:p w14:paraId="67EB2B3F" w14:textId="41BFA8F8" w:rsidR="00B243AB" w:rsidRDefault="00B243AB">
          <w:pPr>
            <w:pStyle w:val="TOC1"/>
            <w:tabs>
              <w:tab w:val="right" w:leader="dot" w:pos="10790"/>
            </w:tabs>
            <w:rPr>
              <w:rFonts w:cstheme="minorBidi"/>
              <w:b w:val="0"/>
              <w:bCs w:val="0"/>
              <w:caps w:val="0"/>
              <w:noProof/>
              <w:color w:val="auto"/>
              <w:kern w:val="2"/>
              <w:sz w:val="24"/>
              <w:szCs w:val="24"/>
              <w:lang w:eastAsia="en-US"/>
              <w14:ligatures w14:val="standardContextual"/>
            </w:rPr>
          </w:pPr>
          <w:hyperlink w:anchor="_Toc193664695" w:history="1">
            <w:r w:rsidRPr="00B91713">
              <w:rPr>
                <w:rStyle w:val="Hyperlink"/>
                <w:noProof/>
              </w:rPr>
              <w:t>03 Community Development Snapshots</w:t>
            </w:r>
            <w:r>
              <w:rPr>
                <w:noProof/>
                <w:webHidden/>
              </w:rPr>
              <w:tab/>
            </w:r>
            <w:r>
              <w:rPr>
                <w:noProof/>
                <w:webHidden/>
              </w:rPr>
              <w:fldChar w:fldCharType="begin"/>
            </w:r>
            <w:r>
              <w:rPr>
                <w:noProof/>
                <w:webHidden/>
              </w:rPr>
              <w:instrText xml:space="preserve"> PAGEREF _Toc193664695 \h </w:instrText>
            </w:r>
            <w:r>
              <w:rPr>
                <w:noProof/>
                <w:webHidden/>
              </w:rPr>
            </w:r>
            <w:r>
              <w:rPr>
                <w:noProof/>
                <w:webHidden/>
              </w:rPr>
              <w:fldChar w:fldCharType="separate"/>
            </w:r>
            <w:r>
              <w:rPr>
                <w:noProof/>
                <w:webHidden/>
              </w:rPr>
              <w:t>7</w:t>
            </w:r>
            <w:r>
              <w:rPr>
                <w:noProof/>
                <w:webHidden/>
              </w:rPr>
              <w:fldChar w:fldCharType="end"/>
            </w:r>
          </w:hyperlink>
        </w:p>
        <w:p w14:paraId="43E7030D" w14:textId="314A5D6E"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96" w:history="1">
            <w:r w:rsidRPr="00B91713">
              <w:rPr>
                <w:rStyle w:val="Hyperlink"/>
                <w:noProof/>
              </w:rPr>
              <w:t>Requirements Gathering</w:t>
            </w:r>
            <w:r>
              <w:rPr>
                <w:noProof/>
                <w:webHidden/>
              </w:rPr>
              <w:tab/>
            </w:r>
            <w:r>
              <w:rPr>
                <w:noProof/>
                <w:webHidden/>
              </w:rPr>
              <w:fldChar w:fldCharType="begin"/>
            </w:r>
            <w:r>
              <w:rPr>
                <w:noProof/>
                <w:webHidden/>
              </w:rPr>
              <w:instrText xml:space="preserve"> PAGEREF _Toc193664696 \h </w:instrText>
            </w:r>
            <w:r>
              <w:rPr>
                <w:noProof/>
                <w:webHidden/>
              </w:rPr>
            </w:r>
            <w:r>
              <w:rPr>
                <w:noProof/>
                <w:webHidden/>
              </w:rPr>
              <w:fldChar w:fldCharType="separate"/>
            </w:r>
            <w:r>
              <w:rPr>
                <w:noProof/>
                <w:webHidden/>
              </w:rPr>
              <w:t>8</w:t>
            </w:r>
            <w:r>
              <w:rPr>
                <w:noProof/>
                <w:webHidden/>
              </w:rPr>
              <w:fldChar w:fldCharType="end"/>
            </w:r>
          </w:hyperlink>
        </w:p>
        <w:p w14:paraId="106CEA89" w14:textId="441869C2"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97" w:history="1">
            <w:r w:rsidRPr="00B91713">
              <w:rPr>
                <w:rStyle w:val="Hyperlink"/>
                <w:noProof/>
              </w:rPr>
              <w:t>Data Acquisition and Preparation</w:t>
            </w:r>
            <w:r>
              <w:rPr>
                <w:noProof/>
                <w:webHidden/>
              </w:rPr>
              <w:tab/>
            </w:r>
            <w:r>
              <w:rPr>
                <w:noProof/>
                <w:webHidden/>
              </w:rPr>
              <w:fldChar w:fldCharType="begin"/>
            </w:r>
            <w:r>
              <w:rPr>
                <w:noProof/>
                <w:webHidden/>
              </w:rPr>
              <w:instrText xml:space="preserve"> PAGEREF _Toc193664697 \h </w:instrText>
            </w:r>
            <w:r>
              <w:rPr>
                <w:noProof/>
                <w:webHidden/>
              </w:rPr>
            </w:r>
            <w:r>
              <w:rPr>
                <w:noProof/>
                <w:webHidden/>
              </w:rPr>
              <w:fldChar w:fldCharType="separate"/>
            </w:r>
            <w:r>
              <w:rPr>
                <w:noProof/>
                <w:webHidden/>
              </w:rPr>
              <w:t>8</w:t>
            </w:r>
            <w:r>
              <w:rPr>
                <w:noProof/>
                <w:webHidden/>
              </w:rPr>
              <w:fldChar w:fldCharType="end"/>
            </w:r>
          </w:hyperlink>
        </w:p>
        <w:p w14:paraId="3D6E30F5" w14:textId="66D7B62C"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98" w:history="1">
            <w:r w:rsidRPr="00B91713">
              <w:rPr>
                <w:rStyle w:val="Hyperlink"/>
                <w:noProof/>
              </w:rPr>
              <w:t>Dashboard Development</w:t>
            </w:r>
            <w:r>
              <w:rPr>
                <w:noProof/>
                <w:webHidden/>
              </w:rPr>
              <w:tab/>
            </w:r>
            <w:r>
              <w:rPr>
                <w:noProof/>
                <w:webHidden/>
              </w:rPr>
              <w:fldChar w:fldCharType="begin"/>
            </w:r>
            <w:r>
              <w:rPr>
                <w:noProof/>
                <w:webHidden/>
              </w:rPr>
              <w:instrText xml:space="preserve"> PAGEREF _Toc193664698 \h </w:instrText>
            </w:r>
            <w:r>
              <w:rPr>
                <w:noProof/>
                <w:webHidden/>
              </w:rPr>
            </w:r>
            <w:r>
              <w:rPr>
                <w:noProof/>
                <w:webHidden/>
              </w:rPr>
              <w:fldChar w:fldCharType="separate"/>
            </w:r>
            <w:r>
              <w:rPr>
                <w:noProof/>
                <w:webHidden/>
              </w:rPr>
              <w:t>9</w:t>
            </w:r>
            <w:r>
              <w:rPr>
                <w:noProof/>
                <w:webHidden/>
              </w:rPr>
              <w:fldChar w:fldCharType="end"/>
            </w:r>
          </w:hyperlink>
        </w:p>
        <w:p w14:paraId="475900C5" w14:textId="4AD8B546"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699" w:history="1">
            <w:r w:rsidRPr="00B91713">
              <w:rPr>
                <w:rStyle w:val="Hyperlink"/>
                <w:noProof/>
              </w:rPr>
              <w:t>Results &amp; Capabilities</w:t>
            </w:r>
            <w:r>
              <w:rPr>
                <w:noProof/>
                <w:webHidden/>
              </w:rPr>
              <w:tab/>
            </w:r>
            <w:r>
              <w:rPr>
                <w:noProof/>
                <w:webHidden/>
              </w:rPr>
              <w:fldChar w:fldCharType="begin"/>
            </w:r>
            <w:r>
              <w:rPr>
                <w:noProof/>
                <w:webHidden/>
              </w:rPr>
              <w:instrText xml:space="preserve"> PAGEREF _Toc193664699 \h </w:instrText>
            </w:r>
            <w:r>
              <w:rPr>
                <w:noProof/>
                <w:webHidden/>
              </w:rPr>
            </w:r>
            <w:r>
              <w:rPr>
                <w:noProof/>
                <w:webHidden/>
              </w:rPr>
              <w:fldChar w:fldCharType="separate"/>
            </w:r>
            <w:r>
              <w:rPr>
                <w:noProof/>
                <w:webHidden/>
              </w:rPr>
              <w:t>9</w:t>
            </w:r>
            <w:r>
              <w:rPr>
                <w:noProof/>
                <w:webHidden/>
              </w:rPr>
              <w:fldChar w:fldCharType="end"/>
            </w:r>
          </w:hyperlink>
        </w:p>
        <w:p w14:paraId="3C7F5045" w14:textId="48D291FA"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700" w:history="1">
            <w:r w:rsidRPr="00B91713">
              <w:rPr>
                <w:rStyle w:val="Hyperlink"/>
                <w:noProof/>
              </w:rPr>
              <w:t>Data Updates</w:t>
            </w:r>
            <w:r>
              <w:rPr>
                <w:noProof/>
                <w:webHidden/>
              </w:rPr>
              <w:tab/>
            </w:r>
            <w:r>
              <w:rPr>
                <w:noProof/>
                <w:webHidden/>
              </w:rPr>
              <w:fldChar w:fldCharType="begin"/>
            </w:r>
            <w:r>
              <w:rPr>
                <w:noProof/>
                <w:webHidden/>
              </w:rPr>
              <w:instrText xml:space="preserve"> PAGEREF _Toc193664700 \h </w:instrText>
            </w:r>
            <w:r>
              <w:rPr>
                <w:noProof/>
                <w:webHidden/>
              </w:rPr>
            </w:r>
            <w:r>
              <w:rPr>
                <w:noProof/>
                <w:webHidden/>
              </w:rPr>
              <w:fldChar w:fldCharType="separate"/>
            </w:r>
            <w:r>
              <w:rPr>
                <w:noProof/>
                <w:webHidden/>
              </w:rPr>
              <w:t>10</w:t>
            </w:r>
            <w:r>
              <w:rPr>
                <w:noProof/>
                <w:webHidden/>
              </w:rPr>
              <w:fldChar w:fldCharType="end"/>
            </w:r>
          </w:hyperlink>
        </w:p>
        <w:p w14:paraId="7B374493" w14:textId="588E83A7"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701" w:history="1">
            <w:r w:rsidRPr="00B91713">
              <w:rPr>
                <w:rStyle w:val="Hyperlink"/>
                <w:noProof/>
              </w:rPr>
              <w:t>Risks</w:t>
            </w:r>
            <w:r>
              <w:rPr>
                <w:noProof/>
                <w:webHidden/>
              </w:rPr>
              <w:tab/>
            </w:r>
            <w:r>
              <w:rPr>
                <w:noProof/>
                <w:webHidden/>
              </w:rPr>
              <w:fldChar w:fldCharType="begin"/>
            </w:r>
            <w:r>
              <w:rPr>
                <w:noProof/>
                <w:webHidden/>
              </w:rPr>
              <w:instrText xml:space="preserve"> PAGEREF _Toc193664701 \h </w:instrText>
            </w:r>
            <w:r>
              <w:rPr>
                <w:noProof/>
                <w:webHidden/>
              </w:rPr>
            </w:r>
            <w:r>
              <w:rPr>
                <w:noProof/>
                <w:webHidden/>
              </w:rPr>
              <w:fldChar w:fldCharType="separate"/>
            </w:r>
            <w:r>
              <w:rPr>
                <w:noProof/>
                <w:webHidden/>
              </w:rPr>
              <w:t>10</w:t>
            </w:r>
            <w:r>
              <w:rPr>
                <w:noProof/>
                <w:webHidden/>
              </w:rPr>
              <w:fldChar w:fldCharType="end"/>
            </w:r>
          </w:hyperlink>
        </w:p>
        <w:p w14:paraId="124EAF9F" w14:textId="4816D74A" w:rsidR="00B243AB" w:rsidRDefault="00B243AB">
          <w:pPr>
            <w:pStyle w:val="TOC1"/>
            <w:tabs>
              <w:tab w:val="right" w:leader="dot" w:pos="10790"/>
            </w:tabs>
            <w:rPr>
              <w:rFonts w:cstheme="minorBidi"/>
              <w:b w:val="0"/>
              <w:bCs w:val="0"/>
              <w:caps w:val="0"/>
              <w:noProof/>
              <w:color w:val="auto"/>
              <w:kern w:val="2"/>
              <w:sz w:val="24"/>
              <w:szCs w:val="24"/>
              <w:lang w:eastAsia="en-US"/>
              <w14:ligatures w14:val="standardContextual"/>
            </w:rPr>
          </w:pPr>
          <w:hyperlink w:anchor="_Toc193664702" w:history="1">
            <w:r w:rsidRPr="00B91713">
              <w:rPr>
                <w:rStyle w:val="Hyperlink"/>
                <w:noProof/>
              </w:rPr>
              <w:t>Discussion</w:t>
            </w:r>
            <w:r>
              <w:rPr>
                <w:noProof/>
                <w:webHidden/>
              </w:rPr>
              <w:tab/>
            </w:r>
            <w:r>
              <w:rPr>
                <w:noProof/>
                <w:webHidden/>
              </w:rPr>
              <w:fldChar w:fldCharType="begin"/>
            </w:r>
            <w:r>
              <w:rPr>
                <w:noProof/>
                <w:webHidden/>
              </w:rPr>
              <w:instrText xml:space="preserve"> PAGEREF _Toc193664702 \h </w:instrText>
            </w:r>
            <w:r>
              <w:rPr>
                <w:noProof/>
                <w:webHidden/>
              </w:rPr>
            </w:r>
            <w:r>
              <w:rPr>
                <w:noProof/>
                <w:webHidden/>
              </w:rPr>
              <w:fldChar w:fldCharType="separate"/>
            </w:r>
            <w:r>
              <w:rPr>
                <w:noProof/>
                <w:webHidden/>
              </w:rPr>
              <w:t>11</w:t>
            </w:r>
            <w:r>
              <w:rPr>
                <w:noProof/>
                <w:webHidden/>
              </w:rPr>
              <w:fldChar w:fldCharType="end"/>
            </w:r>
          </w:hyperlink>
        </w:p>
        <w:p w14:paraId="6FB40FBF" w14:textId="1C68A1CC"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703" w:history="1">
            <w:r w:rsidRPr="00B91713">
              <w:rPr>
                <w:rStyle w:val="Hyperlink"/>
                <w:noProof/>
              </w:rPr>
              <w:t>Key Results &amp; Capabilities</w:t>
            </w:r>
            <w:r>
              <w:rPr>
                <w:noProof/>
                <w:webHidden/>
              </w:rPr>
              <w:tab/>
            </w:r>
            <w:r>
              <w:rPr>
                <w:noProof/>
                <w:webHidden/>
              </w:rPr>
              <w:fldChar w:fldCharType="begin"/>
            </w:r>
            <w:r>
              <w:rPr>
                <w:noProof/>
                <w:webHidden/>
              </w:rPr>
              <w:instrText xml:space="preserve"> PAGEREF _Toc193664703 \h </w:instrText>
            </w:r>
            <w:r>
              <w:rPr>
                <w:noProof/>
                <w:webHidden/>
              </w:rPr>
            </w:r>
            <w:r>
              <w:rPr>
                <w:noProof/>
                <w:webHidden/>
              </w:rPr>
              <w:fldChar w:fldCharType="separate"/>
            </w:r>
            <w:r>
              <w:rPr>
                <w:noProof/>
                <w:webHidden/>
              </w:rPr>
              <w:t>11</w:t>
            </w:r>
            <w:r>
              <w:rPr>
                <w:noProof/>
                <w:webHidden/>
              </w:rPr>
              <w:fldChar w:fldCharType="end"/>
            </w:r>
          </w:hyperlink>
        </w:p>
        <w:p w14:paraId="69CCF9EF" w14:textId="1008001F"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704" w:history="1">
            <w:r w:rsidRPr="00B91713">
              <w:rPr>
                <w:rStyle w:val="Hyperlink"/>
                <w:noProof/>
              </w:rPr>
              <w:t>Key Risks</w:t>
            </w:r>
            <w:r>
              <w:rPr>
                <w:noProof/>
                <w:webHidden/>
              </w:rPr>
              <w:tab/>
            </w:r>
            <w:r>
              <w:rPr>
                <w:noProof/>
                <w:webHidden/>
              </w:rPr>
              <w:fldChar w:fldCharType="begin"/>
            </w:r>
            <w:r>
              <w:rPr>
                <w:noProof/>
                <w:webHidden/>
              </w:rPr>
              <w:instrText xml:space="preserve"> PAGEREF _Toc193664704 \h </w:instrText>
            </w:r>
            <w:r>
              <w:rPr>
                <w:noProof/>
                <w:webHidden/>
              </w:rPr>
            </w:r>
            <w:r>
              <w:rPr>
                <w:noProof/>
                <w:webHidden/>
              </w:rPr>
              <w:fldChar w:fldCharType="separate"/>
            </w:r>
            <w:r>
              <w:rPr>
                <w:noProof/>
                <w:webHidden/>
              </w:rPr>
              <w:t>11</w:t>
            </w:r>
            <w:r>
              <w:rPr>
                <w:noProof/>
                <w:webHidden/>
              </w:rPr>
              <w:fldChar w:fldCharType="end"/>
            </w:r>
          </w:hyperlink>
        </w:p>
        <w:p w14:paraId="779D4739" w14:textId="2391A773"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705" w:history="1">
            <w:r w:rsidRPr="00B91713">
              <w:rPr>
                <w:rStyle w:val="Hyperlink"/>
                <w:noProof/>
              </w:rPr>
              <w:t>Future Development</w:t>
            </w:r>
            <w:r>
              <w:rPr>
                <w:noProof/>
                <w:webHidden/>
              </w:rPr>
              <w:tab/>
            </w:r>
            <w:r>
              <w:rPr>
                <w:noProof/>
                <w:webHidden/>
              </w:rPr>
              <w:fldChar w:fldCharType="begin"/>
            </w:r>
            <w:r>
              <w:rPr>
                <w:noProof/>
                <w:webHidden/>
              </w:rPr>
              <w:instrText xml:space="preserve"> PAGEREF _Toc193664705 \h </w:instrText>
            </w:r>
            <w:r>
              <w:rPr>
                <w:noProof/>
                <w:webHidden/>
              </w:rPr>
            </w:r>
            <w:r>
              <w:rPr>
                <w:noProof/>
                <w:webHidden/>
              </w:rPr>
              <w:fldChar w:fldCharType="separate"/>
            </w:r>
            <w:r>
              <w:rPr>
                <w:noProof/>
                <w:webHidden/>
              </w:rPr>
              <w:t>11</w:t>
            </w:r>
            <w:r>
              <w:rPr>
                <w:noProof/>
                <w:webHidden/>
              </w:rPr>
              <w:fldChar w:fldCharType="end"/>
            </w:r>
          </w:hyperlink>
        </w:p>
        <w:p w14:paraId="67C24A25" w14:textId="3A813BBD" w:rsidR="00B243AB" w:rsidRDefault="00B243AB">
          <w:pPr>
            <w:pStyle w:val="TOC2"/>
            <w:tabs>
              <w:tab w:val="right" w:leader="dot" w:pos="10790"/>
            </w:tabs>
            <w:rPr>
              <w:rFonts w:cstheme="minorBidi"/>
              <w:smallCaps w:val="0"/>
              <w:noProof/>
              <w:color w:val="auto"/>
              <w:kern w:val="2"/>
              <w:sz w:val="24"/>
              <w:szCs w:val="24"/>
              <w:lang w:eastAsia="en-US"/>
              <w14:ligatures w14:val="standardContextual"/>
            </w:rPr>
          </w:pPr>
          <w:hyperlink w:anchor="_Toc193664706" w:history="1">
            <w:r w:rsidRPr="00B91713">
              <w:rPr>
                <w:rStyle w:val="Hyperlink"/>
                <w:noProof/>
              </w:rPr>
              <w:t>Key Takeaways from the Lead Developer</w:t>
            </w:r>
            <w:r>
              <w:rPr>
                <w:noProof/>
                <w:webHidden/>
              </w:rPr>
              <w:tab/>
            </w:r>
            <w:r>
              <w:rPr>
                <w:noProof/>
                <w:webHidden/>
              </w:rPr>
              <w:fldChar w:fldCharType="begin"/>
            </w:r>
            <w:r>
              <w:rPr>
                <w:noProof/>
                <w:webHidden/>
              </w:rPr>
              <w:instrText xml:space="preserve"> PAGEREF _Toc193664706 \h </w:instrText>
            </w:r>
            <w:r>
              <w:rPr>
                <w:noProof/>
                <w:webHidden/>
              </w:rPr>
            </w:r>
            <w:r>
              <w:rPr>
                <w:noProof/>
                <w:webHidden/>
              </w:rPr>
              <w:fldChar w:fldCharType="separate"/>
            </w:r>
            <w:r>
              <w:rPr>
                <w:noProof/>
                <w:webHidden/>
              </w:rPr>
              <w:t>11</w:t>
            </w:r>
            <w:r>
              <w:rPr>
                <w:noProof/>
                <w:webHidden/>
              </w:rPr>
              <w:fldChar w:fldCharType="end"/>
            </w:r>
          </w:hyperlink>
        </w:p>
        <w:p w14:paraId="23A351C6" w14:textId="70163948" w:rsidR="00B243AB" w:rsidRDefault="00B243AB">
          <w:pPr>
            <w:pStyle w:val="TOC1"/>
            <w:tabs>
              <w:tab w:val="right" w:leader="dot" w:pos="10790"/>
            </w:tabs>
            <w:rPr>
              <w:rFonts w:cstheme="minorBidi"/>
              <w:b w:val="0"/>
              <w:bCs w:val="0"/>
              <w:caps w:val="0"/>
              <w:noProof/>
              <w:color w:val="auto"/>
              <w:kern w:val="2"/>
              <w:sz w:val="24"/>
              <w:szCs w:val="24"/>
              <w:lang w:eastAsia="en-US"/>
              <w14:ligatures w14:val="standardContextual"/>
            </w:rPr>
          </w:pPr>
          <w:hyperlink w:anchor="_Toc193664707" w:history="1">
            <w:r w:rsidRPr="00B91713">
              <w:rPr>
                <w:rStyle w:val="Hyperlink"/>
                <w:noProof/>
              </w:rPr>
              <w:t>Closing Remarks</w:t>
            </w:r>
            <w:r>
              <w:rPr>
                <w:noProof/>
                <w:webHidden/>
              </w:rPr>
              <w:tab/>
            </w:r>
            <w:r>
              <w:rPr>
                <w:noProof/>
                <w:webHidden/>
              </w:rPr>
              <w:fldChar w:fldCharType="begin"/>
            </w:r>
            <w:r>
              <w:rPr>
                <w:noProof/>
                <w:webHidden/>
              </w:rPr>
              <w:instrText xml:space="preserve"> PAGEREF _Toc193664707 \h </w:instrText>
            </w:r>
            <w:r>
              <w:rPr>
                <w:noProof/>
                <w:webHidden/>
              </w:rPr>
            </w:r>
            <w:r>
              <w:rPr>
                <w:noProof/>
                <w:webHidden/>
              </w:rPr>
              <w:fldChar w:fldCharType="separate"/>
            </w:r>
            <w:r>
              <w:rPr>
                <w:noProof/>
                <w:webHidden/>
              </w:rPr>
              <w:t>11</w:t>
            </w:r>
            <w:r>
              <w:rPr>
                <w:noProof/>
                <w:webHidden/>
              </w:rPr>
              <w:fldChar w:fldCharType="end"/>
            </w:r>
          </w:hyperlink>
        </w:p>
        <w:p w14:paraId="74A2A21C" w14:textId="4B84D4B9" w:rsidR="000745B1" w:rsidRDefault="000745B1">
          <w:r>
            <w:rPr>
              <w:b/>
              <w:bCs/>
              <w:noProof/>
            </w:rPr>
            <w:fldChar w:fldCharType="end"/>
          </w:r>
        </w:p>
      </w:sdtContent>
    </w:sdt>
    <w:p w14:paraId="1183D13C" w14:textId="2223C49F" w:rsidR="00AA00AC" w:rsidRDefault="00AA00AC">
      <w:pPr>
        <w:spacing w:line="288" w:lineRule="auto"/>
        <w:rPr>
          <w:rStyle w:val="textlayer--absolute"/>
          <w:rFonts w:ascii="Arial" w:hAnsi="Arial" w:cs="Arial"/>
          <w:sz w:val="15"/>
          <w:szCs w:val="15"/>
        </w:rPr>
      </w:pPr>
      <w:r>
        <w:rPr>
          <w:rStyle w:val="textlayer--absolute"/>
          <w:rFonts w:ascii="Arial" w:hAnsi="Arial" w:cs="Arial"/>
          <w:sz w:val="15"/>
          <w:szCs w:val="15"/>
        </w:rPr>
        <w:br w:type="page"/>
      </w:r>
    </w:p>
    <w:p w14:paraId="513ADF6D" w14:textId="08053E2C" w:rsidR="00AA00AC" w:rsidRDefault="000771ED" w:rsidP="000771ED">
      <w:pPr>
        <w:pStyle w:val="Heading1"/>
        <w:rPr>
          <w:rStyle w:val="textlayer--absolute"/>
        </w:rPr>
      </w:pPr>
      <w:bookmarkStart w:id="0" w:name="_Toc193664676"/>
      <w:r>
        <w:rPr>
          <w:rStyle w:val="textlayer--absolute"/>
        </w:rPr>
        <w:lastRenderedPageBreak/>
        <w:t>Executive Summary</w:t>
      </w:r>
      <w:bookmarkEnd w:id="0"/>
    </w:p>
    <w:p w14:paraId="6AB5158F" w14:textId="2AAC93E7" w:rsidR="003F1566" w:rsidRDefault="003F1566" w:rsidP="003F1566">
      <w:r>
        <w:t xml:space="preserve">The City of Missoula Community Planning, Development, and Implementation (CPDI) department is focused on improving the efficiency, transparency, and responsiveness of its development review and permitting processes. Currently, permit data is gathered at various intervals using ad hoc methods, which creates challenges in data accessibility, consistency, and usability. This data, which includes information on residential and commercial new construction and remodels, </w:t>
      </w:r>
      <w:r>
        <w:t>helps the city</w:t>
      </w:r>
      <w:r>
        <w:t xml:space="preserve"> understan</w:t>
      </w:r>
      <w:r>
        <w:t>d</w:t>
      </w:r>
      <w:r>
        <w:t xml:space="preserve"> development trends, market fluctuations, and the overall health of the community's growth.</w:t>
      </w:r>
    </w:p>
    <w:p w14:paraId="1073731D" w14:textId="6F566551" w:rsidR="000B0AFE" w:rsidRDefault="000B0AFE" w:rsidP="000B0AFE">
      <w:r w:rsidRPr="000B0AFE">
        <w:t xml:space="preserve">Currently, there is no unified, consistent system for tracking and analyzing historical building permit data, which limits the ability of both internal and external stakeholders to fully explore and understand the data. While CPDI staff possess a solid working knowledge of permit volumes and timelines, there are few opportunities for both </w:t>
      </w:r>
      <w:r w:rsidR="00870CF6">
        <w:t>the CPDI</w:t>
      </w:r>
      <w:r w:rsidRPr="000B0AFE">
        <w:t xml:space="preserve"> team and external stakeholders</w:t>
      </w:r>
      <w:r w:rsidR="00075092">
        <w:t>–</w:t>
      </w:r>
      <w:r w:rsidRPr="000B0AFE">
        <w:t>such as builders, contractors, and developers</w:t>
      </w:r>
      <w:r w:rsidR="00075092">
        <w:t>–</w:t>
      </w:r>
      <w:r w:rsidRPr="000B0AFE">
        <w:t xml:space="preserve">to interact with the data in a comprehensive and meaningful way. In municipalities across the country, access to permit data presented in dashboard formats can provide users with valuable insights into community development trends, permit processing volumes, and opportunities for operational improvements. Without such </w:t>
      </w:r>
      <w:r w:rsidR="00870CF6">
        <w:t>s</w:t>
      </w:r>
      <w:r w:rsidRPr="000B0AFE">
        <w:t>ystem</w:t>
      </w:r>
      <w:r w:rsidR="00870CF6">
        <w:t>s</w:t>
      </w:r>
      <w:r w:rsidRPr="000B0AFE">
        <w:t xml:space="preserve"> in place, there is no straightforward way to identify emerging patterns, forecast future development needs, or optimize the permit review process, leaving key opportunities for strategic decision-making and operational efficiency largely unexplored.</w:t>
      </w:r>
    </w:p>
    <w:p w14:paraId="034CCD84" w14:textId="4E0BA685" w:rsidR="00870CF6" w:rsidRDefault="00870CF6" w:rsidP="000B0AFE">
      <w:r w:rsidRPr="00870CF6">
        <w:t xml:space="preserve">This project aims to develop interactive dashboards that will provide both </w:t>
      </w:r>
      <w:r>
        <w:t>CPDI staff</w:t>
      </w:r>
      <w:r w:rsidRPr="00870CF6">
        <w:t xml:space="preserve"> and </w:t>
      </w:r>
      <w:r>
        <w:t>the public</w:t>
      </w:r>
      <w:r w:rsidRPr="00870CF6">
        <w:t xml:space="preserve"> with </w:t>
      </w:r>
      <w:r w:rsidR="00F356F4">
        <w:t xml:space="preserve">better </w:t>
      </w:r>
      <w:r w:rsidRPr="00870CF6">
        <w:t xml:space="preserve">access to permit data. By centralizing and organizing historical building permit data, these dashboards will allow users to explore trends, monitor permit volumes, and gain insights into the efficiency of the permit review process. The goal is to empower </w:t>
      </w:r>
      <w:r w:rsidR="00F356F4">
        <w:t>CPDI</w:t>
      </w:r>
      <w:r w:rsidRPr="00870CF6">
        <w:t xml:space="preserve"> staff, builders, contractors, and developers with the tools they need to make informed decisions, streamline operations, and foster greater transparency in the development review and permitting process.</w:t>
      </w:r>
    </w:p>
    <w:p w14:paraId="23F0132A" w14:textId="6BF1F9BB" w:rsidR="000771ED" w:rsidRDefault="000771ED" w:rsidP="000771ED">
      <w:pPr>
        <w:pStyle w:val="Heading1"/>
      </w:pPr>
      <w:bookmarkStart w:id="1" w:name="_Toc193664677"/>
      <w:r>
        <w:t>Introduction</w:t>
      </w:r>
      <w:bookmarkEnd w:id="1"/>
    </w:p>
    <w:p w14:paraId="77E95A80" w14:textId="03408082" w:rsidR="00AB34DE" w:rsidRDefault="00AB34DE" w:rsidP="00AB34DE">
      <w:r>
        <w:t xml:space="preserve">The rapid expansion of </w:t>
      </w:r>
      <w:r>
        <w:t>large municipalities</w:t>
      </w:r>
      <w:r>
        <w:t xml:space="preserve"> has elevated the importance of having development review and permitting processes that are both transparent and efficient. Economic pressures</w:t>
      </w:r>
      <w:r>
        <w:t xml:space="preserve"> such as </w:t>
      </w:r>
      <w:r>
        <w:t>rising living costs, housing shortages, and increased development demands</w:t>
      </w:r>
      <w:r>
        <w:t xml:space="preserve"> </w:t>
      </w:r>
      <w:r>
        <w:t>make the monitoring and analysis of building permits essential</w:t>
      </w:r>
      <w:r>
        <w:t xml:space="preserve"> to maintaining growth</w:t>
      </w:r>
      <w:r>
        <w:t>. These permits serve as crucial indicators of community development trends, market dynamics, and growth patterns.</w:t>
      </w:r>
    </w:p>
    <w:p w14:paraId="3F0D88AD" w14:textId="77777777" w:rsidR="00AB34DE" w:rsidRDefault="00AB34DE" w:rsidP="00AB34DE">
      <w:r>
        <w:t xml:space="preserve">In Missoula specifically, development activity continues to accelerate, yet the city lacks a unified system to organize and analyze permit data effectively. This absence creates a significant gap in the CPDI team's ability to generate accessible insights and respond to changing conditions. By addressing this deficiency, Missoula officials would gain the tools needed to make data-driven decisions, streamline operations, and respond more effectively to community needs as they evolve over time. Without such systematic analysis, the city risks missing important signals about development patterns, potentially resulting in misaligned policies and resources. A comprehensive approach to permit data not only benefits city planners and officials but also provides </w:t>
      </w:r>
      <w:r>
        <w:lastRenderedPageBreak/>
        <w:t>valuable transparency to residents, developers, and businesses seeking to understand and participate in Missoula's growth trajectory.</w:t>
      </w:r>
    </w:p>
    <w:p w14:paraId="0757EDEC" w14:textId="77777777" w:rsidR="00AB34DE" w:rsidRDefault="00AB34DE" w:rsidP="00AB34DE">
      <w:r>
        <w:t xml:space="preserve">This project, done in coordination between the University of Montana and the City of Missoula CPDI department, seeks to address these challenges by developing a small suite of interactive dashboards that centralize and streamline access to building permit data. These dashboards will provide both internal and external stakeholders with valuable insights into permit volumes, processing timelines, and community development trends. </w:t>
      </w:r>
    </w:p>
    <w:p w14:paraId="59721E4E" w14:textId="1BB4379B" w:rsidR="00AB34DE" w:rsidRDefault="00AB34DE" w:rsidP="00AB34DE">
      <w:r>
        <w:t xml:space="preserve">By leveraging these tools, the CPDI team will be better positioned to improve efficiency, transparency, and responsiveness in the development review and permitting process. Additionally, the </w:t>
      </w:r>
      <w:r>
        <w:t>public</w:t>
      </w:r>
      <w:r>
        <w:t xml:space="preserve"> will benefit from access to real-time permit information, allowing residents to track </w:t>
      </w:r>
      <w:r>
        <w:t xml:space="preserve">current developments. </w:t>
      </w:r>
      <w:r>
        <w:t>This democratization of permit data represents a significant step toward fostering a more informed and engaged citizenry, ultimately strengthening the collaborative relationship between Missoula's government and the community it serves.</w:t>
      </w:r>
    </w:p>
    <w:p w14:paraId="5D5013FA" w14:textId="64CD638E" w:rsidR="00562654" w:rsidRDefault="00562654" w:rsidP="00562654">
      <w:pPr>
        <w:pStyle w:val="Heading1"/>
      </w:pPr>
      <w:bookmarkStart w:id="2" w:name="_Toc193664678"/>
      <w:r>
        <w:t>Solution Overview</w:t>
      </w:r>
      <w:bookmarkEnd w:id="2"/>
    </w:p>
    <w:p w14:paraId="6127D62D" w14:textId="3E7E2C2F" w:rsidR="00AA678D" w:rsidRDefault="004D45CC" w:rsidP="00AA678D">
      <w:r w:rsidRPr="004D45CC">
        <w:t xml:space="preserve">The proposed solution </w:t>
      </w:r>
      <w:r w:rsidR="00DE5742">
        <w:t xml:space="preserve">I came up with </w:t>
      </w:r>
      <w:r w:rsidRPr="004D45CC">
        <w:t>centers on the development of interactive data dashboards designed to transform how Missoula processes and visualizes building permit information.</w:t>
      </w:r>
      <w:r>
        <w:t xml:space="preserve"> </w:t>
      </w:r>
      <w:r w:rsidR="00DE5742">
        <w:t>The d</w:t>
      </w:r>
      <w:r>
        <w:t xml:space="preserve">ata exists in the Acella </w:t>
      </w:r>
      <w:r w:rsidR="00654E99">
        <w:t xml:space="preserve">database, as well as </w:t>
      </w:r>
      <w:r w:rsidR="00DE5742">
        <w:t xml:space="preserve">in </w:t>
      </w:r>
      <w:r w:rsidR="00654E99">
        <w:t xml:space="preserve">Excel spreadsheets derived from Acella reports </w:t>
      </w:r>
      <w:r w:rsidR="00DE5742">
        <w:t xml:space="preserve">after having an </w:t>
      </w:r>
      <w:r w:rsidR="00654E99">
        <w:t>audit</w:t>
      </w:r>
      <w:r w:rsidR="00DE5742">
        <w:t xml:space="preserve"> done</w:t>
      </w:r>
      <w:r w:rsidR="00654E99">
        <w:t>.</w:t>
      </w:r>
      <w:r>
        <w:t xml:space="preserve"> </w:t>
      </w:r>
      <w:r w:rsidR="00654E99">
        <w:t xml:space="preserve">The dashboards </w:t>
      </w:r>
      <w:r w:rsidR="00DE5742">
        <w:t xml:space="preserve">I create </w:t>
      </w:r>
      <w:r w:rsidR="00654E99">
        <w:t xml:space="preserve">in this project draw inspiration from municipalities that have </w:t>
      </w:r>
      <w:r w:rsidR="00DE5742">
        <w:t xml:space="preserve">obviously </w:t>
      </w:r>
      <w:r w:rsidR="00654E99">
        <w:t xml:space="preserve">spent resources to develop </w:t>
      </w:r>
      <w:r w:rsidR="00DE5742">
        <w:t xml:space="preserve">highly </w:t>
      </w:r>
      <w:r w:rsidR="00654E99">
        <w:t>informative permit dashboards.</w:t>
      </w:r>
      <w:r w:rsidR="00DE5742">
        <w:t xml:space="preserve"> Drawing from these data sources using carefully designed Python and SQL scripts, I create data sets that are effective for dashboard filtering and development.</w:t>
      </w:r>
      <w:r w:rsidR="00654E99">
        <w:t xml:space="preserve"> </w:t>
      </w:r>
    </w:p>
    <w:p w14:paraId="261432BD" w14:textId="094D7A22" w:rsidR="004D45CC" w:rsidRPr="00AA678D" w:rsidRDefault="00DA3A70" w:rsidP="004D45CC">
      <w:pPr>
        <w:rPr>
          <w:b/>
          <w:bCs/>
        </w:rPr>
      </w:pPr>
      <w:r>
        <w:rPr>
          <w:noProof/>
        </w:rPr>
        <mc:AlternateContent>
          <mc:Choice Requires="wps">
            <w:drawing>
              <wp:inline distT="0" distB="0" distL="0" distR="0" wp14:anchorId="316C6CD6" wp14:editId="7C843B88">
                <wp:extent cx="6863788" cy="4016415"/>
                <wp:effectExtent l="0" t="0" r="0" b="0"/>
                <wp:docPr id="327010147" name="Rectangle 11"/>
                <wp:cNvGraphicFramePr/>
                <a:graphic xmlns:a="http://schemas.openxmlformats.org/drawingml/2006/main">
                  <a:graphicData uri="http://schemas.microsoft.com/office/word/2010/wordprocessingShape">
                    <wps:wsp>
                      <wps:cNvSpPr/>
                      <wps:spPr>
                        <a:xfrm>
                          <a:off x="0" y="0"/>
                          <a:ext cx="6863788" cy="4016415"/>
                        </a:xfrm>
                        <a:prstGeom prst="rect">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339D79F" w14:textId="28EC38D8" w:rsidR="00DA3A70" w:rsidRDefault="00DA3A70" w:rsidP="00DA3A70">
                            <w:pPr>
                              <w:jc w:val="center"/>
                            </w:pPr>
                            <w:r>
                              <w:rPr>
                                <w:b/>
                                <w:bCs/>
                              </w:rPr>
                              <w:t xml:space="preserve">&lt;TBD </w:t>
                            </w:r>
                            <w:r w:rsidRPr="004D45CC">
                              <w:rPr>
                                <w:b/>
                                <w:bCs/>
                              </w:rPr>
                              <w:t>Flow diagram showing data sources, methods, transformations, dashboards, experiences</w:t>
                            </w:r>
                            <w:r>
                              <w:rPr>
                                <w:b/>
                                <w:bCs/>
                              </w:rPr>
                              <w:t xml:space="preserve"> TBD</w:t>
                            </w:r>
                            <w:r w:rsidRPr="004D45CC">
                              <w:rPr>
                                <w:b/>
                                <w:bC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6C6CD6" id="Rectangle 11" o:spid="_x0000_s1031" style="width:540.45pt;height:31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" fillcolor="#aeaaaa [2414]" stroked="f" strokeweight="1pt">
                <v:textbox>
                  <w:txbxContent>
                    <w:p w14:paraId="1339D79F" w14:textId="28EC38D8" w:rsidR="00DA3A70" w:rsidRDefault="00DA3A70" w:rsidP="00DA3A70">
                      <w:pPr>
                        <w:jc w:val="center"/>
                      </w:pPr>
                      <w:r>
                        <w:rPr>
                          <w:b/>
                          <w:bCs/>
                        </w:rPr>
                        <w:t xml:space="preserve">&lt;TBD </w:t>
                      </w:r>
                      <w:r w:rsidRPr="004D45CC">
                        <w:rPr>
                          <w:b/>
                          <w:bCs/>
                        </w:rPr>
                        <w:t>Flow diagram showing data sources, methods, transformations, dashboards, experiences</w:t>
                      </w:r>
                      <w:r>
                        <w:rPr>
                          <w:b/>
                          <w:bCs/>
                        </w:rPr>
                        <w:t xml:space="preserve"> TBD</w:t>
                      </w:r>
                      <w:r w:rsidRPr="004D45CC">
                        <w:rPr>
                          <w:b/>
                          <w:bCs/>
                        </w:rPr>
                        <w:t>&gt;</w:t>
                      </w:r>
                    </w:p>
                  </w:txbxContent>
                </v:textbox>
                <w10:anchorlock/>
              </v:rect>
            </w:pict>
          </mc:Fallback>
        </mc:AlternateContent>
      </w:r>
    </w:p>
    <w:p w14:paraId="3E68C78B" w14:textId="5C519E4B" w:rsidR="004D45CC" w:rsidRDefault="00AA678D" w:rsidP="004D45CC">
      <w:pPr>
        <w:pStyle w:val="Heading2"/>
      </w:pPr>
      <w:bookmarkStart w:id="3" w:name="_Toc193664679"/>
      <w:r>
        <w:lastRenderedPageBreak/>
        <w:t>Technology Selection</w:t>
      </w:r>
      <w:bookmarkEnd w:id="3"/>
    </w:p>
    <w:p w14:paraId="4FCA8763" w14:textId="0350E5F8" w:rsidR="00242C43" w:rsidRDefault="00242C43" w:rsidP="00242C43">
      <w:r>
        <w:t xml:space="preserve">While collaborating with the CPDI team as an external resource, I navigated specific technology constraints that shaped the project implementation. The city's data environment presented two primary sources: the Acella Enhanced Reporting Database and various Excel Workbooks maintained by department staff. This hybrid data landscape required </w:t>
      </w:r>
      <w:r>
        <w:t>two data engineering</w:t>
      </w:r>
      <w:r>
        <w:t xml:space="preserve"> approach</w:t>
      </w:r>
      <w:r>
        <w:t>es</w:t>
      </w:r>
      <w:r>
        <w:t>—SQL scripts for database queries and Python Jupyter Notebooks for processing Excel-based information.</w:t>
      </w:r>
    </w:p>
    <w:p w14:paraId="27B8AFDE" w14:textId="5E0CF51A" w:rsidR="00242C43" w:rsidRDefault="00242C43" w:rsidP="00242C43">
      <w:r>
        <w:t>For visualization</w:t>
      </w:r>
      <w:r w:rsidR="003E0B11">
        <w:t>s</w:t>
      </w:r>
      <w:r>
        <w:t xml:space="preserve"> and user interface development, the CPDI team determined that ArcGIS dashboards would serve as the optimal platform. This selection aligned strategically with the city's existing technology ecosystem, where ArcGIS already powers their GIS data management, city mapping, parcel information, and related spatial services. Though initially unfamiliar with this platform, </w:t>
      </w:r>
      <w:r w:rsidR="003E0B11">
        <w:t>I was able to use my previous experience in PowerBI and Domo to work through the logic to develop high-impact dashboards.</w:t>
      </w:r>
    </w:p>
    <w:p w14:paraId="27420676" w14:textId="461F9A94" w:rsidR="00DE5742" w:rsidRDefault="00242C43" w:rsidP="00242C43">
      <w:r>
        <w:t xml:space="preserve">The ArcGIS implementation ultimately delivered highly functional, visually compelling dashboards that the city staff can maintain independently after project completion. </w:t>
      </w:r>
      <w:r w:rsidR="002D7AD6">
        <w:t>Equally important, was that I learned a new skill. Once the data was hosted on the platform, I had to use ArcGIS’s data expression language, Arcade, to shape the data for my data visualization needs.</w:t>
      </w:r>
    </w:p>
    <w:p w14:paraId="1707502C" w14:textId="1595DCE7" w:rsidR="004D45CC" w:rsidRDefault="00AA678D" w:rsidP="00AA678D">
      <w:pPr>
        <w:pStyle w:val="Heading2"/>
      </w:pPr>
      <w:bookmarkStart w:id="4" w:name="_Toc193664680"/>
      <w:r>
        <w:t>Data Sources &amp; Integration</w:t>
      </w:r>
      <w:bookmarkEnd w:id="4"/>
    </w:p>
    <w:p w14:paraId="3EBDDD89" w14:textId="77777777" w:rsidR="00C0380C" w:rsidRDefault="0003650F" w:rsidP="0003650F">
      <w:r w:rsidRPr="0003650F">
        <w:t>To stay consistent with the team's resources and general workflows for data management, many technology decisions supporting the dashboards were determined by the CPDI team. Given accessibility</w:t>
      </w:r>
      <w:r w:rsidR="00C0380C">
        <w:t>, learning curve,</w:t>
      </w:r>
      <w:r w:rsidRPr="0003650F">
        <w:t xml:space="preserve"> and time constraints</w:t>
      </w:r>
      <w:r w:rsidR="00C0380C">
        <w:t xml:space="preserve"> to the CPDI team’s data environments</w:t>
      </w:r>
      <w:r w:rsidRPr="0003650F">
        <w:t xml:space="preserve">, my primary focus was developing scripts that automated data extraction and transformations. I aimed to maximize automation within my accessibility constraints, while </w:t>
      </w:r>
      <w:r w:rsidR="00C0380C">
        <w:t>attemptin</w:t>
      </w:r>
      <w:r w:rsidRPr="0003650F">
        <w:t xml:space="preserve">g </w:t>
      </w:r>
      <w:r w:rsidR="00C0380C">
        <w:t xml:space="preserve">to be forward-thinking about </w:t>
      </w:r>
      <w:r w:rsidRPr="0003650F">
        <w:t>dashboard</w:t>
      </w:r>
      <w:r w:rsidR="00C0380C">
        <w:t xml:space="preserve"> maintenance</w:t>
      </w:r>
      <w:r w:rsidRPr="0003650F">
        <w:t xml:space="preserve"> throughout future lifecycles.</w:t>
      </w:r>
    </w:p>
    <w:p w14:paraId="335E7851" w14:textId="77777777" w:rsidR="00506DA3" w:rsidRDefault="00C0380C" w:rsidP="00506DA3">
      <w:r w:rsidRPr="00C0380C">
        <w:t xml:space="preserve">When the project is completed, I will conduct a session with the CPDI team’s technical stakeholders to ensure they are equipped with the knowledge needed to maintain and update the dashboards moving forward. During this session, we will review the standard operating procedures </w:t>
      </w:r>
      <w:r>
        <w:t xml:space="preserve">for </w:t>
      </w:r>
      <w:r w:rsidRPr="00C0380C">
        <w:t xml:space="preserve">managing the data pipelines, ensuring that data updates are </w:t>
      </w:r>
      <w:r w:rsidRPr="00C0380C">
        <w:t>seamless,</w:t>
      </w:r>
      <w:r w:rsidRPr="00C0380C">
        <w:t xml:space="preserve"> and the dashboards remain accurate and reliable over time. This will include </w:t>
      </w:r>
      <w:r>
        <w:t>discussions</w:t>
      </w:r>
      <w:r w:rsidRPr="00C0380C">
        <w:t xml:space="preserve"> </w:t>
      </w:r>
      <w:r>
        <w:t>on</w:t>
      </w:r>
      <w:r w:rsidRPr="00C0380C">
        <w:t xml:space="preserve"> data acquisition, processing, and visualization, as well as troubleshooting steps to address potential issues. By providing clear and structured procedures, the CPDI team will be empowered to manage the dashboards independently</w:t>
      </w:r>
      <w:r>
        <w:t>.</w:t>
      </w:r>
    </w:p>
    <w:p w14:paraId="7D42F6E6" w14:textId="6BBC56E5" w:rsidR="00AA678D" w:rsidRDefault="00377868" w:rsidP="00506DA3">
      <w:pPr>
        <w:pStyle w:val="Heading2"/>
      </w:pPr>
      <w:bookmarkStart w:id="5" w:name="_Toc193664681"/>
      <w:r>
        <w:t>Sub-Projects/</w:t>
      </w:r>
      <w:r w:rsidR="00335B25">
        <w:t>Dashboards</w:t>
      </w:r>
      <w:bookmarkEnd w:id="5"/>
    </w:p>
    <w:p w14:paraId="1E03A6F4" w14:textId="7FA6D34E" w:rsidR="00506DA3" w:rsidRDefault="00063C77" w:rsidP="00506DA3">
      <w:r w:rsidRPr="00063C77">
        <w:t>To better manage my time and resources, I chose to break the initiative for enhanced accessibility and insights from permit data into several sub-projects. This strategy allowed me to focus on each component more effectively, ensuring that each piece had clear objectives and deliverables. By dividing the initiative into smaller, manageable sub-projects, each resulting in its own dashboard, I was able to work more independently. This approach helped me avoid potential delays, such as waiting on process diagrams or access to the database, while still advancing the overall project efficiently.</w:t>
      </w:r>
    </w:p>
    <w:p w14:paraId="35B1A82D" w14:textId="31AD9871" w:rsidR="00063C77" w:rsidRDefault="00063C77" w:rsidP="00063C77">
      <w:pPr>
        <w:pStyle w:val="ListParagraph"/>
        <w:numPr>
          <w:ilvl w:val="0"/>
          <w:numId w:val="18"/>
        </w:numPr>
      </w:pPr>
      <w:hyperlink w:anchor="_01_Building_Permit" w:history="1">
        <w:r w:rsidRPr="00063C77">
          <w:rPr>
            <w:rStyle w:val="Hyperlink"/>
          </w:rPr>
          <w:t>Building Permit Metrics</w:t>
        </w:r>
      </w:hyperlink>
      <w:r>
        <w:t>: Create automated visualizations of key building permit process metrics like processing times, resubmittals, and volumes.</w:t>
      </w:r>
    </w:p>
    <w:p w14:paraId="561A4D86" w14:textId="0F56CDE2" w:rsidR="00063C77" w:rsidRDefault="00063C77" w:rsidP="00063C77">
      <w:pPr>
        <w:pStyle w:val="ListParagraph"/>
        <w:numPr>
          <w:ilvl w:val="0"/>
          <w:numId w:val="18"/>
        </w:numPr>
      </w:pPr>
      <w:hyperlink w:anchor="_02_Building_Permit" w:history="1">
        <w:r w:rsidRPr="00063C77">
          <w:rPr>
            <w:rStyle w:val="Hyperlink"/>
          </w:rPr>
          <w:t>Building Permit Operational Insights</w:t>
        </w:r>
      </w:hyperlink>
      <w:r>
        <w:t>: Design a dashboard to enhance internal operations by providing metrics on team-specific workflow activity related to building permits.</w:t>
      </w:r>
    </w:p>
    <w:p w14:paraId="19DD402D" w14:textId="53F45B1B" w:rsidR="00063C77" w:rsidRPr="00506DA3" w:rsidRDefault="00063C77" w:rsidP="00063C77">
      <w:pPr>
        <w:pStyle w:val="ListParagraph"/>
        <w:numPr>
          <w:ilvl w:val="0"/>
          <w:numId w:val="18"/>
        </w:numPr>
      </w:pPr>
      <w:hyperlink w:anchor="_03_Community_Development" w:history="1">
        <w:r w:rsidRPr="00063C77">
          <w:rPr>
            <w:rStyle w:val="Hyperlink"/>
          </w:rPr>
          <w:t>Community Development Snapshots</w:t>
        </w:r>
      </w:hyperlink>
      <w:r>
        <w:t xml:space="preserve">: Provide long-range, filterable reporting on building and other permits to help the community analyze growth patterns in city development. </w:t>
      </w:r>
    </w:p>
    <w:p w14:paraId="29051786" w14:textId="0B2BA1BD" w:rsidR="00335B25" w:rsidRDefault="00DA3A70" w:rsidP="00A86778">
      <w:pPr>
        <w:pStyle w:val="Heading1"/>
      </w:pPr>
      <w:bookmarkStart w:id="6" w:name="_01_Building_Permit"/>
      <w:bookmarkStart w:id="7" w:name="_Toc193664682"/>
      <w:bookmarkEnd w:id="6"/>
      <w:r>
        <mc:AlternateContent>
          <mc:Choice Requires="wps">
            <w:drawing>
              <wp:anchor distT="0" distB="0" distL="114300" distR="114300" simplePos="0" relativeHeight="251665408" behindDoc="0" locked="0" layoutInCell="1" allowOverlap="1" wp14:anchorId="2CE800AF" wp14:editId="30B4DEEF">
                <wp:simplePos x="0" y="0"/>
                <wp:positionH relativeFrom="margin">
                  <wp:align>right</wp:align>
                </wp:positionH>
                <wp:positionV relativeFrom="paragraph">
                  <wp:posOffset>401320</wp:posOffset>
                </wp:positionV>
                <wp:extent cx="3547110" cy="1974850"/>
                <wp:effectExtent l="0" t="0" r="0" b="6350"/>
                <wp:wrapSquare wrapText="bothSides"/>
                <wp:docPr id="1061320996" name="Rectangle 11"/>
                <wp:cNvGraphicFramePr/>
                <a:graphic xmlns:a="http://schemas.openxmlformats.org/drawingml/2006/main">
                  <a:graphicData uri="http://schemas.microsoft.com/office/word/2010/wordprocessingShape">
                    <wps:wsp>
                      <wps:cNvSpPr/>
                      <wps:spPr>
                        <a:xfrm>
                          <a:off x="0" y="0"/>
                          <a:ext cx="3547110" cy="1974850"/>
                        </a:xfrm>
                        <a:prstGeom prst="rect">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2719D5" w14:textId="5C6FE39C" w:rsidR="00DA3A70" w:rsidRDefault="00DA3A70" w:rsidP="00DA3A70">
                            <w:pPr>
                              <w:jc w:val="center"/>
                            </w:pPr>
                            <w:r>
                              <w:rPr>
                                <w:b/>
                                <w:bCs/>
                              </w:rPr>
                              <w:t xml:space="preserve">&lt;TBD </w:t>
                            </w:r>
                            <w:r>
                              <w:rPr>
                                <w:b/>
                                <w:bCs/>
                              </w:rPr>
                              <w:t>Screenshot Linked to the Completed Dashboard</w:t>
                            </w:r>
                            <w:r>
                              <w:rPr>
                                <w:b/>
                                <w:bCs/>
                              </w:rPr>
                              <w:t xml:space="preserve"> TBD</w:t>
                            </w:r>
                            <w:r w:rsidRPr="004D45CC">
                              <w:rPr>
                                <w:b/>
                                <w:bC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800AF" id="_x0000_s1032" style="position:absolute;margin-left:228.1pt;margin-top:31.6pt;width:279.3pt;height:155.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" fillcolor="#aeaaaa [2414]" stroked="f" strokeweight="1pt">
                <v:textbox>
                  <w:txbxContent>
                    <w:p w14:paraId="442719D5" w14:textId="5C6FE39C" w:rsidR="00DA3A70" w:rsidRDefault="00DA3A70" w:rsidP="00DA3A70">
                      <w:pPr>
                        <w:jc w:val="center"/>
                      </w:pPr>
                      <w:r>
                        <w:rPr>
                          <w:b/>
                          <w:bCs/>
                        </w:rPr>
                        <w:t xml:space="preserve">&lt;TBD </w:t>
                      </w:r>
                      <w:r>
                        <w:rPr>
                          <w:b/>
                          <w:bCs/>
                        </w:rPr>
                        <w:t>Screenshot Linked to the Completed Dashboard</w:t>
                      </w:r>
                      <w:r>
                        <w:rPr>
                          <w:b/>
                          <w:bCs/>
                        </w:rPr>
                        <w:t xml:space="preserve"> TBD</w:t>
                      </w:r>
                      <w:r w:rsidRPr="004D45CC">
                        <w:rPr>
                          <w:b/>
                          <w:bCs/>
                        </w:rPr>
                        <w:t>&gt;</w:t>
                      </w:r>
                    </w:p>
                  </w:txbxContent>
                </v:textbox>
                <w10:wrap type="square" anchorx="margin"/>
              </v:rect>
            </w:pict>
          </mc:Fallback>
        </mc:AlternateContent>
      </w:r>
      <w:r w:rsidR="00BB2E9E">
        <w:t>01 Building Permit Metrics</w:t>
      </w:r>
      <w:bookmarkEnd w:id="7"/>
    </w:p>
    <w:p w14:paraId="61E90351" w14:textId="72815D92" w:rsidR="003B286A" w:rsidRDefault="00377868" w:rsidP="003B286A">
      <w:r w:rsidRPr="00377868">
        <w:t xml:space="preserve">In this sub-project, </w:t>
      </w:r>
      <w:r>
        <w:t xml:space="preserve">I built </w:t>
      </w:r>
      <w:r w:rsidRPr="00377868">
        <w:t xml:space="preserve">a data pipeline </w:t>
      </w:r>
      <w:r>
        <w:t>that</w:t>
      </w:r>
      <w:r w:rsidRPr="00377868">
        <w:t xml:space="preserve"> transform</w:t>
      </w:r>
      <w:r>
        <w:t>ed</w:t>
      </w:r>
      <w:r w:rsidRPr="00377868">
        <w:t xml:space="preserve"> raw back-end SQL database tables </w:t>
      </w:r>
      <w:r>
        <w:t xml:space="preserve">from </w:t>
      </w:r>
      <w:r w:rsidR="00BB2F3D">
        <w:t xml:space="preserve">the </w:t>
      </w:r>
      <w:r>
        <w:t xml:space="preserve">Acella </w:t>
      </w:r>
      <w:r w:rsidR="00BB2F3D">
        <w:t xml:space="preserve">Enhanced Reporting Database </w:t>
      </w:r>
      <w:r w:rsidRPr="00377868">
        <w:t xml:space="preserve">into </w:t>
      </w:r>
      <w:r>
        <w:t>dashboard</w:t>
      </w:r>
      <w:r w:rsidRPr="00377868">
        <w:t xml:space="preserve">-ready datasets. </w:t>
      </w:r>
      <w:r>
        <w:t>In the dashboard, users can find f</w:t>
      </w:r>
      <w:r w:rsidRPr="00377868">
        <w:t xml:space="preserve">ully automated visualizations of </w:t>
      </w:r>
      <w:r w:rsidR="00BB2F3D">
        <w:t xml:space="preserve">metrics such as </w:t>
      </w:r>
      <w:r w:rsidRPr="00377868">
        <w:t xml:space="preserve">permit processing times, volumes, and </w:t>
      </w:r>
      <w:r w:rsidR="00BB2F3D">
        <w:t>more</w:t>
      </w:r>
      <w:r w:rsidRPr="00377868">
        <w:t xml:space="preserve">. These visualizations </w:t>
      </w:r>
      <w:r w:rsidR="00BB2F3D">
        <w:t xml:space="preserve">are </w:t>
      </w:r>
      <w:r w:rsidRPr="00377868">
        <w:t>designed to update</w:t>
      </w:r>
      <w:r w:rsidR="00BB2F3D">
        <w:t xml:space="preserve"> daily</w:t>
      </w:r>
      <w:r w:rsidRPr="00377868">
        <w:t xml:space="preserve"> as new data </w:t>
      </w:r>
      <w:r w:rsidR="00BB2F3D">
        <w:t>populates within</w:t>
      </w:r>
      <w:r w:rsidRPr="00377868">
        <w:t xml:space="preserve"> the system, ensuring </w:t>
      </w:r>
      <w:r>
        <w:t>people</w:t>
      </w:r>
      <w:r w:rsidRPr="00377868">
        <w:t xml:space="preserve"> always have access to current information. </w:t>
      </w:r>
      <w:r>
        <w:t>Public</w:t>
      </w:r>
      <w:r w:rsidRPr="00377868">
        <w:t xml:space="preserve">-facing metrics were developed to improve overall transparency and </w:t>
      </w:r>
      <w:r w:rsidR="00572265">
        <w:t xml:space="preserve">help the public better </w:t>
      </w:r>
      <w:r w:rsidRPr="00377868">
        <w:t>understan</w:t>
      </w:r>
      <w:r w:rsidR="00572265">
        <w:t>d</w:t>
      </w:r>
      <w:r w:rsidRPr="00377868">
        <w:t xml:space="preserve"> the permit</w:t>
      </w:r>
      <w:r w:rsidR="00572265">
        <w:t xml:space="preserve"> process and lifecycle</w:t>
      </w:r>
      <w:r w:rsidRPr="00377868">
        <w:t>.</w:t>
      </w:r>
      <w:r w:rsidR="00AE185D">
        <w:t xml:space="preserve"> The result of this solution is a fully automated, filterable dashboard that requires little-to-no oversight that the city can release for the public.</w:t>
      </w:r>
    </w:p>
    <w:p w14:paraId="7E6176F9" w14:textId="451ED06A" w:rsidR="00BB2E9E" w:rsidRDefault="00BB2E9E" w:rsidP="003B286A">
      <w:pPr>
        <w:pStyle w:val="Heading2"/>
      </w:pPr>
      <w:bookmarkStart w:id="8" w:name="_Toc193664683"/>
      <w:r>
        <w:t>Requirements Gathering</w:t>
      </w:r>
      <w:bookmarkEnd w:id="8"/>
    </w:p>
    <w:p w14:paraId="779C0431" w14:textId="5D57EEFF" w:rsidR="003B286A" w:rsidRDefault="001B3C6B" w:rsidP="003B286A">
      <w:r>
        <w:rPr>
          <w:noProof/>
        </w:rPr>
        <mc:AlternateContent>
          <mc:Choice Requires="wps">
            <w:drawing>
              <wp:anchor distT="0" distB="0" distL="114300" distR="114300" simplePos="0" relativeHeight="251670528" behindDoc="1" locked="0" layoutInCell="1" allowOverlap="1" wp14:anchorId="1B954DD7" wp14:editId="73AC681C">
                <wp:simplePos x="0" y="0"/>
                <wp:positionH relativeFrom="margin">
                  <wp:posOffset>3611358</wp:posOffset>
                </wp:positionH>
                <wp:positionV relativeFrom="margin">
                  <wp:posOffset>5846445</wp:posOffset>
                </wp:positionV>
                <wp:extent cx="3159760" cy="2701290"/>
                <wp:effectExtent l="0" t="0" r="2540" b="3810"/>
                <wp:wrapSquare wrapText="bothSides"/>
                <wp:docPr id="877441405" name="Rectangle 11"/>
                <wp:cNvGraphicFramePr/>
                <a:graphic xmlns:a="http://schemas.openxmlformats.org/drawingml/2006/main">
                  <a:graphicData uri="http://schemas.microsoft.com/office/word/2010/wordprocessingShape">
                    <wps:wsp>
                      <wps:cNvSpPr/>
                      <wps:spPr>
                        <a:xfrm>
                          <a:off x="0" y="0"/>
                          <a:ext cx="3159760" cy="2701290"/>
                        </a:xfrm>
                        <a:prstGeom prst="rect">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F162E2" w14:textId="230AD2B6" w:rsidR="003B286A" w:rsidRDefault="003B286A" w:rsidP="003B286A">
                            <w:pPr>
                              <w:jc w:val="center"/>
                            </w:pPr>
                            <w:r>
                              <w:rPr>
                                <w:b/>
                                <w:bCs/>
                              </w:rPr>
                              <w:t xml:space="preserve">&lt;TBD </w:t>
                            </w:r>
                            <w:r>
                              <w:rPr>
                                <w:b/>
                                <w:bCs/>
                              </w:rPr>
                              <w:t>Simplified Building Permit Process Diagram</w:t>
                            </w:r>
                            <w:r>
                              <w:rPr>
                                <w:b/>
                                <w:bCs/>
                              </w:rPr>
                              <w:t xml:space="preserve"> TBD</w:t>
                            </w:r>
                            <w:r w:rsidRPr="004D45CC">
                              <w:rPr>
                                <w:b/>
                                <w:bC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954DD7" id="_x0000_s1033" style="position:absolute;margin-left:284.35pt;margin-top:460.35pt;width:248.8pt;height:212.7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" fillcolor="#aeaaaa [2414]" stroked="f" strokeweight="1pt">
                <v:textbox>
                  <w:txbxContent>
                    <w:p w14:paraId="42F162E2" w14:textId="230AD2B6" w:rsidR="003B286A" w:rsidRDefault="003B286A" w:rsidP="003B286A">
                      <w:pPr>
                        <w:jc w:val="center"/>
                      </w:pPr>
                      <w:r>
                        <w:rPr>
                          <w:b/>
                          <w:bCs/>
                        </w:rPr>
                        <w:t xml:space="preserve">&lt;TBD </w:t>
                      </w:r>
                      <w:r>
                        <w:rPr>
                          <w:b/>
                          <w:bCs/>
                        </w:rPr>
                        <w:t>Simplified Building Permit Process Diagram</w:t>
                      </w:r>
                      <w:r>
                        <w:rPr>
                          <w:b/>
                          <w:bCs/>
                        </w:rPr>
                        <w:t xml:space="preserve"> TBD</w:t>
                      </w:r>
                      <w:r w:rsidRPr="004D45CC">
                        <w:rPr>
                          <w:b/>
                          <w:bCs/>
                        </w:rPr>
                        <w:t>&gt;</w:t>
                      </w:r>
                    </w:p>
                  </w:txbxContent>
                </v:textbox>
                <w10:wrap type="square" anchorx="margin" anchory="margin"/>
              </v:rect>
            </w:pict>
          </mc:Fallback>
        </mc:AlternateContent>
      </w:r>
      <w:r w:rsidR="003B286A" w:rsidRPr="003B286A">
        <w:t xml:space="preserve">Before developing solutions for this project, I took the time to understand the building permit processes and stakeholder needs to ensure my approach aligned with the team’s vision for the new dashboard. One of the primary purposes of the dashboard was to streamline the permit application workflow, making it crucial to clearly understand each stage involved. </w:t>
      </w:r>
    </w:p>
    <w:p w14:paraId="4913503F" w14:textId="5E07691A" w:rsidR="003B286A" w:rsidRDefault="003B286A" w:rsidP="003B286A">
      <w:r w:rsidRPr="003B286A">
        <w:t>Since I was unfamiliar with the building permit process, I requested a diagram, which I then refined to highlight key touchpoints and the flow of information essential for the dashboard. This step was critical as it formed the foundation for developing the logic needed to structure the data to meet the dashboard’s needs. The visual representation helped clarify the project’s goals and allowed me to define a permit cycle in the data, specifically identifying key hand-offs between the city and the applicant throughout the process.</w:t>
      </w:r>
    </w:p>
    <w:p w14:paraId="40378151" w14:textId="03EFBEF1" w:rsidR="00EA3CA4" w:rsidRPr="00EA3CA4" w:rsidRDefault="0095090D" w:rsidP="001B3C6B">
      <w:r w:rsidRPr="0095090D">
        <w:t xml:space="preserve">Since there wasn’t an existing dashboard to reference, I first investigated dashboards from other municipalities </w:t>
      </w:r>
      <w:r w:rsidRPr="0095090D">
        <w:lastRenderedPageBreak/>
        <w:t xml:space="preserve">to </w:t>
      </w:r>
      <w:r>
        <w:t xml:space="preserve">better </w:t>
      </w:r>
      <w:r w:rsidRPr="0095090D">
        <w:t>understand best practices and key features.</w:t>
      </w:r>
      <w:r>
        <w:t xml:space="preserve"> I worked with the CPDI team to develop and understand the visualizations that were to be shown in the dashboard.</w:t>
      </w:r>
      <w:r w:rsidRPr="0095090D">
        <w:t xml:space="preserve"> This research </w:t>
      </w:r>
      <w:r>
        <w:t xml:space="preserve">and preparation </w:t>
      </w:r>
      <w:r w:rsidRPr="0095090D">
        <w:t>helped shape my approach to structuring the data effectively</w:t>
      </w:r>
      <w:r>
        <w:t>, especially since I was not familiar with the native database tables that contained this information, in one way or another.</w:t>
      </w:r>
    </w:p>
    <w:p w14:paraId="26CC5DA4" w14:textId="481C5E9B" w:rsidR="00EA3CA4" w:rsidRDefault="00EA3CA4" w:rsidP="001B3C6B">
      <w:r w:rsidRPr="00EA3CA4">
        <w:t xml:space="preserve">Proper data structuring required balancing granularity with usability. The challenge was to track permits throughout their entire lifecycle while ensuring the data format supported intuitive filtering, aggregation, and meaningful insights for stakeholders. To achieve this, I created </w:t>
      </w:r>
      <w:r w:rsidR="00991D47" w:rsidRPr="00EA3CA4">
        <w:t>visualization requirements</w:t>
      </w:r>
      <w:r w:rsidRPr="00EA3CA4">
        <w:t xml:space="preserve"> list that allowed me to theoretically plan the dataset by predefining key features. I then worked closely with the CPDI team to identify the relevant native database tables and fields needed to build the logic for querying the data effectively.</w:t>
      </w:r>
    </w:p>
    <w:p w14:paraId="054AD2B7" w14:textId="46C24B37" w:rsidR="00BB2E9E" w:rsidRDefault="00BB2E9E" w:rsidP="00AE185D">
      <w:pPr>
        <w:pStyle w:val="Heading2"/>
      </w:pPr>
      <w:bookmarkStart w:id="9" w:name="_Toc193664684"/>
      <w:r>
        <w:t>Data Acquisition</w:t>
      </w:r>
      <w:r w:rsidR="00155E22">
        <w:t xml:space="preserve"> and Preparation</w:t>
      </w:r>
      <w:bookmarkEnd w:id="9"/>
    </w:p>
    <w:p w14:paraId="7F3CB881" w14:textId="425B756D" w:rsidR="007E4069" w:rsidRPr="0048642C" w:rsidRDefault="0048642C" w:rsidP="0048642C">
      <w:pPr>
        <w:rPr>
          <w:b/>
          <w:bCs/>
        </w:rPr>
      </w:pPr>
      <w:r w:rsidRPr="002B64D3">
        <w:rPr>
          <w:b/>
          <w:bCs/>
        </w:rPr>
        <w:t>&lt;TBD</w:t>
      </w:r>
      <w:r w:rsidR="002B1EE3">
        <w:rPr>
          <w:b/>
          <w:bCs/>
        </w:rPr>
        <w:t xml:space="preserve"> Currently being worked on</w:t>
      </w:r>
      <w:r w:rsidR="0004026D">
        <w:rPr>
          <w:b/>
          <w:bCs/>
        </w:rPr>
        <w:t>.</w:t>
      </w:r>
      <w:r w:rsidR="002B1EE3">
        <w:rPr>
          <w:b/>
          <w:bCs/>
        </w:rPr>
        <w:t xml:space="preserve"> TBD</w:t>
      </w:r>
      <w:r w:rsidRPr="002B64D3">
        <w:rPr>
          <w:b/>
          <w:bCs/>
        </w:rPr>
        <w:t>&gt;</w:t>
      </w:r>
    </w:p>
    <w:p w14:paraId="1DEE812D" w14:textId="5B30F035" w:rsidR="00BB2E9E" w:rsidRDefault="00155E22" w:rsidP="00BB2E9E">
      <w:pPr>
        <w:pStyle w:val="Heading2"/>
      </w:pPr>
      <w:bookmarkStart w:id="10" w:name="_Toc193664685"/>
      <w:r>
        <w:t>Dashboard Development</w:t>
      </w:r>
      <w:bookmarkEnd w:id="10"/>
    </w:p>
    <w:p w14:paraId="1BBDDC2E" w14:textId="534A721D" w:rsidR="00155E22" w:rsidRPr="002B64D3" w:rsidRDefault="002B64D3" w:rsidP="00155E22">
      <w:pPr>
        <w:rPr>
          <w:b/>
          <w:bCs/>
        </w:rPr>
      </w:pPr>
      <w:r w:rsidRPr="002B64D3">
        <w:rPr>
          <w:b/>
          <w:bCs/>
        </w:rPr>
        <w:t>&lt;TBD</w:t>
      </w:r>
      <w:r w:rsidR="0004026D">
        <w:rPr>
          <w:b/>
          <w:bCs/>
        </w:rPr>
        <w:t xml:space="preserve"> Extensively prepared for dashboard development. I have a list of requirements that will be </w:t>
      </w:r>
      <w:r w:rsidR="009C01FA">
        <w:rPr>
          <w:b/>
          <w:bCs/>
        </w:rPr>
        <w:t xml:space="preserve">built with </w:t>
      </w:r>
      <w:r w:rsidR="0004026D">
        <w:rPr>
          <w:b/>
          <w:bCs/>
        </w:rPr>
        <w:t xml:space="preserve">attributes/filters already scoped. </w:t>
      </w:r>
      <w:r w:rsidR="002B1EE3">
        <w:rPr>
          <w:b/>
          <w:bCs/>
        </w:rPr>
        <w:t>TBD</w:t>
      </w:r>
      <w:r w:rsidRPr="002B64D3">
        <w:rPr>
          <w:b/>
          <w:bCs/>
        </w:rPr>
        <w:t>&gt;</w:t>
      </w:r>
    </w:p>
    <w:p w14:paraId="74EECCB0" w14:textId="348F4432" w:rsidR="00155E22" w:rsidRDefault="00155E22" w:rsidP="00155E22">
      <w:pPr>
        <w:pStyle w:val="Heading2"/>
      </w:pPr>
      <w:bookmarkStart w:id="11" w:name="_Toc193664686"/>
      <w:r>
        <w:t>Results</w:t>
      </w:r>
      <w:r w:rsidR="00E91AED">
        <w:t xml:space="preserve"> </w:t>
      </w:r>
      <w:r w:rsidR="00E91AED">
        <w:t>&amp; Capabilities</w:t>
      </w:r>
      <w:bookmarkEnd w:id="11"/>
    </w:p>
    <w:p w14:paraId="29AA9366" w14:textId="20F0ABE0" w:rsidR="002D5AAF" w:rsidRDefault="002D5AAF" w:rsidP="002D5AAF">
      <w:pPr>
        <w:rPr>
          <w:rStyle w:val="Heading2Char"/>
        </w:rPr>
      </w:pPr>
      <w:r w:rsidRPr="002D5AAF">
        <w:rPr>
          <w:b/>
          <w:bCs/>
        </w:rPr>
        <w:t>&lt;TBD TBD&gt;</w:t>
      </w:r>
      <w:r>
        <w:br/>
      </w:r>
      <w:r w:rsidRPr="002D5AAF">
        <w:rPr>
          <w:rStyle w:val="Heading2Char"/>
        </w:rPr>
        <w:t>Data Updates</w:t>
      </w:r>
    </w:p>
    <w:p w14:paraId="21110529" w14:textId="1211EFCA" w:rsidR="002D5AAF" w:rsidRPr="002D5AAF" w:rsidRDefault="002D5AAF" w:rsidP="002D5AAF">
      <w:pPr>
        <w:rPr>
          <w:b/>
          <w:bCs/>
        </w:rPr>
      </w:pPr>
      <w:r w:rsidRPr="002D5AAF">
        <w:rPr>
          <w:b/>
          <w:bCs/>
        </w:rPr>
        <w:t>&lt;TBD</w:t>
      </w:r>
      <w:r w:rsidR="001B3C6B">
        <w:rPr>
          <w:b/>
          <w:bCs/>
        </w:rPr>
        <w:t xml:space="preserve"> </w:t>
      </w:r>
      <w:r w:rsidR="001B3C6B">
        <w:rPr>
          <w:b/>
          <w:bCs/>
        </w:rPr>
        <w:t xml:space="preserve">Automatically updated daily. Query/ies will be given to GIS team to configure data feed. </w:t>
      </w:r>
      <w:r w:rsidRPr="002D5AAF">
        <w:rPr>
          <w:b/>
          <w:bCs/>
        </w:rPr>
        <w:t xml:space="preserve"> TBD&gt;</w:t>
      </w:r>
    </w:p>
    <w:p w14:paraId="31C23234" w14:textId="1F91424A" w:rsidR="00642BF7" w:rsidRDefault="00642BF7" w:rsidP="007E4069">
      <w:pPr>
        <w:pStyle w:val="Heading2"/>
      </w:pPr>
      <w:bookmarkStart w:id="12" w:name="_Toc193664687"/>
      <w:r>
        <w:t>Risks</w:t>
      </w:r>
      <w:bookmarkEnd w:id="12"/>
    </w:p>
    <w:p w14:paraId="030E1981" w14:textId="4AC19875" w:rsidR="007E4069" w:rsidRPr="00F26807" w:rsidRDefault="00F26807" w:rsidP="007E4069">
      <w:pPr>
        <w:rPr>
          <w:b/>
          <w:bCs/>
        </w:rPr>
      </w:pPr>
      <w:r w:rsidRPr="002B64D3">
        <w:rPr>
          <w:b/>
          <w:bCs/>
        </w:rPr>
        <w:t>&lt;TBD</w:t>
      </w:r>
      <w:r w:rsidR="002B1EE3">
        <w:rPr>
          <w:b/>
          <w:bCs/>
        </w:rPr>
        <w:t xml:space="preserve"> TBD</w:t>
      </w:r>
      <w:r w:rsidRPr="002B64D3">
        <w:rPr>
          <w:b/>
          <w:bCs/>
        </w:rPr>
        <w:t>&gt;</w:t>
      </w:r>
    </w:p>
    <w:p w14:paraId="4CB16742" w14:textId="2473233A" w:rsidR="00621FF1" w:rsidRDefault="00BB2E9E" w:rsidP="00621FF1">
      <w:pPr>
        <w:pStyle w:val="Heading1"/>
      </w:pPr>
      <w:bookmarkStart w:id="13" w:name="_02_Building_Permit"/>
      <w:bookmarkStart w:id="14" w:name="_Toc193664688"/>
      <w:bookmarkEnd w:id="13"/>
      <w:r>
        <w:t>02 Building Permit Operational Insights</w:t>
      </w:r>
      <w:bookmarkEnd w:id="14"/>
    </w:p>
    <w:p w14:paraId="1B2BE991" w14:textId="0AE23CAE" w:rsidR="00BB2F3D" w:rsidRDefault="00DA3A70" w:rsidP="00621FF1">
      <w:r>
        <w:rPr>
          <w:noProof/>
        </w:rPr>
        <mc:AlternateContent>
          <mc:Choice Requires="wps">
            <w:drawing>
              <wp:anchor distT="0" distB="0" distL="114300" distR="114300" simplePos="0" relativeHeight="251667456" behindDoc="0" locked="0" layoutInCell="1" allowOverlap="1" wp14:anchorId="125BB01A" wp14:editId="18648A94">
                <wp:simplePos x="0" y="0"/>
                <wp:positionH relativeFrom="margin">
                  <wp:posOffset>3385185</wp:posOffset>
                </wp:positionH>
                <wp:positionV relativeFrom="paragraph">
                  <wp:posOffset>10795</wp:posOffset>
                </wp:positionV>
                <wp:extent cx="3477260" cy="1974850"/>
                <wp:effectExtent l="0" t="0" r="2540" b="6350"/>
                <wp:wrapSquare wrapText="bothSides"/>
                <wp:docPr id="1333964197" name="Rectangle 11"/>
                <wp:cNvGraphicFramePr/>
                <a:graphic xmlns:a="http://schemas.openxmlformats.org/drawingml/2006/main">
                  <a:graphicData uri="http://schemas.microsoft.com/office/word/2010/wordprocessingShape">
                    <wps:wsp>
                      <wps:cNvSpPr/>
                      <wps:spPr>
                        <a:xfrm>
                          <a:off x="0" y="0"/>
                          <a:ext cx="3477260" cy="1974850"/>
                        </a:xfrm>
                        <a:prstGeom prst="rect">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4E8896" w14:textId="77777777" w:rsidR="00DA3A70" w:rsidRDefault="00DA3A70" w:rsidP="00DA3A70">
                            <w:pPr>
                              <w:jc w:val="center"/>
                            </w:pPr>
                            <w:r>
                              <w:rPr>
                                <w:b/>
                                <w:bCs/>
                              </w:rPr>
                              <w:t>&lt;TBD Screenshot Linked to the Completed Dashboard TBD</w:t>
                            </w:r>
                            <w:r w:rsidRPr="004D45CC">
                              <w:rPr>
                                <w:b/>
                                <w:bC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BB01A" id="_x0000_s1034" style="position:absolute;margin-left:266.55pt;margin-top:.85pt;width:273.8pt;height:15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" fillcolor="#aeaaaa [2414]" stroked="f" strokeweight="1pt">
                <v:textbox>
                  <w:txbxContent>
                    <w:p w14:paraId="484E8896" w14:textId="77777777" w:rsidR="00DA3A70" w:rsidRDefault="00DA3A70" w:rsidP="00DA3A70">
                      <w:pPr>
                        <w:jc w:val="center"/>
                      </w:pPr>
                      <w:r>
                        <w:rPr>
                          <w:b/>
                          <w:bCs/>
                        </w:rPr>
                        <w:t>&lt;TBD Screenshot Linked to the Completed Dashboard TBD</w:t>
                      </w:r>
                      <w:r w:rsidRPr="004D45CC">
                        <w:rPr>
                          <w:b/>
                          <w:bCs/>
                        </w:rPr>
                        <w:t>&gt;</w:t>
                      </w:r>
                    </w:p>
                  </w:txbxContent>
                </v:textbox>
                <w10:wrap type="square" anchorx="margin"/>
              </v:rect>
            </w:pict>
          </mc:Fallback>
        </mc:AlternateContent>
      </w:r>
      <w:r w:rsidR="00BB2F3D" w:rsidRPr="00BB2F3D">
        <w:t>In this sub-project, I built a data pipeline that transformed raw back-end SQL database tables from the Acella Enhanced Reporting Database into dashboard-ready datasets specifically designed for internal permit processing teams. This dashboard focuses on team-specific metrics, providing detailed visualizations of workflow efficiency, processing bottlenecks, and workload distribution across departments. Internal staff can track how long permits spend at each review stage and identify where delays commonly occur within their specific team's process</w:t>
      </w:r>
      <w:r w:rsidR="00BB2F3D">
        <w:t xml:space="preserve">. </w:t>
      </w:r>
      <w:r w:rsidR="00BB2F3D" w:rsidRPr="00BB2F3D">
        <w:t xml:space="preserve">These visualizations update daily as new data populates the system, ensuring </w:t>
      </w:r>
      <w:r w:rsidR="00AE185D">
        <w:t xml:space="preserve">the CPDI team has </w:t>
      </w:r>
      <w:r w:rsidR="00BB2F3D" w:rsidRPr="00BB2F3D">
        <w:t>current information for operational decision-making.</w:t>
      </w:r>
      <w:r w:rsidR="00AE185D">
        <w:t xml:space="preserve"> </w:t>
      </w:r>
      <w:r w:rsidR="00AE185D">
        <w:lastRenderedPageBreak/>
        <w:t>The result</w:t>
      </w:r>
      <w:r w:rsidR="00AE185D">
        <w:t xml:space="preserve"> of this solution is a fully automated, filterable dashboard that requires little-to-no oversight that the city can release for </w:t>
      </w:r>
      <w:r w:rsidR="00AE185D">
        <w:t>internal teams</w:t>
      </w:r>
      <w:r w:rsidR="00AE185D">
        <w:t>.</w:t>
      </w:r>
    </w:p>
    <w:p w14:paraId="79ADAC3A" w14:textId="77777777" w:rsidR="007E4069" w:rsidRDefault="007E4069" w:rsidP="007E4069">
      <w:pPr>
        <w:pStyle w:val="Heading2"/>
      </w:pPr>
      <w:bookmarkStart w:id="15" w:name="_Toc193664689"/>
      <w:r>
        <w:t>Requirements Gathering</w:t>
      </w:r>
      <w:bookmarkEnd w:id="15"/>
    </w:p>
    <w:p w14:paraId="16B53093" w14:textId="6DA6FB81" w:rsidR="007E4069" w:rsidRDefault="008F2A6C" w:rsidP="00AE185D">
      <w:r>
        <w:t>&lt;TBD TBD&gt;</w:t>
      </w:r>
    </w:p>
    <w:p w14:paraId="4015227D" w14:textId="77777777" w:rsidR="007E4069" w:rsidRDefault="007E4069" w:rsidP="007E4069">
      <w:pPr>
        <w:pStyle w:val="Heading2"/>
      </w:pPr>
      <w:bookmarkStart w:id="16" w:name="_Toc193664690"/>
      <w:r>
        <w:t>Data Acquisition and Preparation</w:t>
      </w:r>
      <w:bookmarkEnd w:id="16"/>
    </w:p>
    <w:p w14:paraId="05D8D9E6" w14:textId="59C65AC0" w:rsidR="007E4069" w:rsidRPr="0048642C" w:rsidRDefault="0048642C" w:rsidP="0048642C">
      <w:pPr>
        <w:rPr>
          <w:b/>
          <w:bCs/>
        </w:rPr>
      </w:pPr>
      <w:r w:rsidRPr="002B64D3">
        <w:rPr>
          <w:b/>
          <w:bCs/>
        </w:rPr>
        <w:t>&lt;TBD</w:t>
      </w:r>
      <w:r w:rsidR="002B1EE3">
        <w:rPr>
          <w:b/>
          <w:bCs/>
        </w:rPr>
        <w:t xml:space="preserve"> </w:t>
      </w:r>
      <w:r w:rsidR="00E63F26">
        <w:rPr>
          <w:b/>
          <w:bCs/>
        </w:rPr>
        <w:t xml:space="preserve">Comes from Acella ERD. Needs to be developed, but is highly like 01 data, only with internal team reference points for permit process. More than likely will duplicate scripts from 01 and modify. </w:t>
      </w:r>
      <w:r w:rsidR="002B1EE3">
        <w:rPr>
          <w:b/>
          <w:bCs/>
        </w:rPr>
        <w:t>TBD</w:t>
      </w:r>
      <w:r w:rsidRPr="002B64D3">
        <w:rPr>
          <w:b/>
          <w:bCs/>
        </w:rPr>
        <w:t>&gt;</w:t>
      </w:r>
    </w:p>
    <w:p w14:paraId="6B2C00C7" w14:textId="77777777" w:rsidR="007E4069" w:rsidRDefault="007E4069" w:rsidP="007E4069">
      <w:pPr>
        <w:pStyle w:val="Heading2"/>
      </w:pPr>
      <w:bookmarkStart w:id="17" w:name="_Toc193664691"/>
      <w:r>
        <w:t>Dashboard Development</w:t>
      </w:r>
      <w:bookmarkEnd w:id="17"/>
    </w:p>
    <w:p w14:paraId="1226C34A" w14:textId="2A15B588" w:rsidR="007E4069" w:rsidRPr="002B64D3" w:rsidRDefault="007E4069" w:rsidP="007E4069">
      <w:pPr>
        <w:rPr>
          <w:b/>
          <w:bCs/>
        </w:rPr>
      </w:pPr>
      <w:r w:rsidRPr="002B64D3">
        <w:rPr>
          <w:b/>
          <w:bCs/>
        </w:rPr>
        <w:t>&lt;TBD</w:t>
      </w:r>
      <w:r w:rsidR="002B1EE3">
        <w:rPr>
          <w:b/>
          <w:bCs/>
        </w:rPr>
        <w:t xml:space="preserve"> </w:t>
      </w:r>
      <w:r w:rsidR="00E63F26">
        <w:rPr>
          <w:b/>
          <w:bCs/>
        </w:rPr>
        <w:t xml:space="preserve">Needs to be developed, but is highly like 01 dashboard, only with internal team reference points for permits points for permit process. More than likely will duplicate dashboard from 01 and modify. </w:t>
      </w:r>
      <w:r w:rsidR="002B1EE3">
        <w:rPr>
          <w:b/>
          <w:bCs/>
        </w:rPr>
        <w:t>TBD</w:t>
      </w:r>
      <w:r w:rsidRPr="002B64D3">
        <w:rPr>
          <w:b/>
          <w:bCs/>
        </w:rPr>
        <w:t>&gt;</w:t>
      </w:r>
    </w:p>
    <w:p w14:paraId="741E9E0F" w14:textId="77777777" w:rsidR="007E4069" w:rsidRDefault="007E4069" w:rsidP="007E4069">
      <w:pPr>
        <w:pStyle w:val="Heading2"/>
      </w:pPr>
      <w:bookmarkStart w:id="18" w:name="_Toc193664692"/>
      <w:r>
        <w:t>Results &amp; Capabilities</w:t>
      </w:r>
      <w:bookmarkEnd w:id="18"/>
    </w:p>
    <w:p w14:paraId="681DB828" w14:textId="77777777" w:rsidR="002D5AAF" w:rsidRDefault="002D5AAF" w:rsidP="002D5AAF">
      <w:pPr>
        <w:rPr>
          <w:b/>
          <w:bCs/>
        </w:rPr>
      </w:pPr>
      <w:r w:rsidRPr="002B64D3">
        <w:rPr>
          <w:b/>
          <w:bCs/>
        </w:rPr>
        <w:t>&lt;TBD</w:t>
      </w:r>
      <w:r>
        <w:rPr>
          <w:b/>
          <w:bCs/>
        </w:rPr>
        <w:t xml:space="preserve"> TBD</w:t>
      </w:r>
      <w:r w:rsidRPr="002B64D3">
        <w:rPr>
          <w:b/>
          <w:bCs/>
        </w:rPr>
        <w:t>&gt;</w:t>
      </w:r>
    </w:p>
    <w:p w14:paraId="4CAE2B89" w14:textId="0C802B72" w:rsidR="002D5AAF" w:rsidRDefault="002D5AAF" w:rsidP="002D5AAF">
      <w:pPr>
        <w:pStyle w:val="Heading2"/>
      </w:pPr>
      <w:bookmarkStart w:id="19" w:name="_Toc193664693"/>
      <w:r>
        <w:t>Data Updates</w:t>
      </w:r>
      <w:bookmarkEnd w:id="19"/>
    </w:p>
    <w:p w14:paraId="681F6FD5" w14:textId="14FB0431" w:rsidR="002D5AAF" w:rsidRPr="002D5AAF" w:rsidRDefault="002D5AAF" w:rsidP="002D5AAF">
      <w:pPr>
        <w:rPr>
          <w:b/>
          <w:bCs/>
        </w:rPr>
      </w:pPr>
      <w:r w:rsidRPr="002B64D3">
        <w:rPr>
          <w:b/>
          <w:bCs/>
        </w:rPr>
        <w:t>&lt;TBD</w:t>
      </w:r>
      <w:r w:rsidR="001B3C6B">
        <w:rPr>
          <w:b/>
          <w:bCs/>
        </w:rPr>
        <w:t xml:space="preserve"> Automatically updated daily. Query/ies will be given to GIS team to configure data feed.</w:t>
      </w:r>
      <w:r>
        <w:rPr>
          <w:b/>
          <w:bCs/>
        </w:rPr>
        <w:t xml:space="preserve"> TBD</w:t>
      </w:r>
      <w:r w:rsidRPr="002B64D3">
        <w:rPr>
          <w:b/>
          <w:bCs/>
        </w:rPr>
        <w:t>&gt;</w:t>
      </w:r>
    </w:p>
    <w:p w14:paraId="5A8BF711" w14:textId="77777777" w:rsidR="007E4069" w:rsidRDefault="007E4069" w:rsidP="007E4069">
      <w:pPr>
        <w:pStyle w:val="Heading2"/>
      </w:pPr>
      <w:bookmarkStart w:id="20" w:name="_Toc193664694"/>
      <w:r>
        <w:t>Risks</w:t>
      </w:r>
      <w:bookmarkEnd w:id="20"/>
    </w:p>
    <w:p w14:paraId="790A9DF8" w14:textId="6527463A" w:rsidR="00642BF7" w:rsidRPr="002B1EE3" w:rsidRDefault="002B1EE3" w:rsidP="00642BF7">
      <w:pPr>
        <w:rPr>
          <w:b/>
          <w:bCs/>
        </w:rPr>
      </w:pPr>
      <w:r w:rsidRPr="002B64D3">
        <w:rPr>
          <w:b/>
          <w:bCs/>
        </w:rPr>
        <w:t>&lt;TBD</w:t>
      </w:r>
      <w:r>
        <w:rPr>
          <w:b/>
          <w:bCs/>
        </w:rPr>
        <w:t xml:space="preserve"> TBD</w:t>
      </w:r>
      <w:r w:rsidRPr="002B64D3">
        <w:rPr>
          <w:b/>
          <w:bCs/>
        </w:rPr>
        <w:t>&gt;</w:t>
      </w:r>
    </w:p>
    <w:p w14:paraId="731A772A" w14:textId="7F133442" w:rsidR="00562654" w:rsidRDefault="00DA3A70" w:rsidP="00562654">
      <w:pPr>
        <w:pStyle w:val="Heading1"/>
      </w:pPr>
      <w:bookmarkStart w:id="21" w:name="_03_Community_Development"/>
      <w:bookmarkStart w:id="22" w:name="_Toc193664695"/>
      <w:bookmarkEnd w:id="21"/>
      <w:r>
        <mc:AlternateContent>
          <mc:Choice Requires="wps">
            <w:drawing>
              <wp:anchor distT="0" distB="0" distL="114300" distR="114300" simplePos="0" relativeHeight="251669504" behindDoc="0" locked="0" layoutInCell="1" allowOverlap="1" wp14:anchorId="014336FF" wp14:editId="7ED773C3">
                <wp:simplePos x="0" y="0"/>
                <wp:positionH relativeFrom="margin">
                  <wp:posOffset>3315970</wp:posOffset>
                </wp:positionH>
                <wp:positionV relativeFrom="paragraph">
                  <wp:posOffset>438150</wp:posOffset>
                </wp:positionV>
                <wp:extent cx="3477260" cy="1974850"/>
                <wp:effectExtent l="0" t="0" r="2540" b="6350"/>
                <wp:wrapSquare wrapText="bothSides"/>
                <wp:docPr id="2141737471" name="Rectangle 11"/>
                <wp:cNvGraphicFramePr/>
                <a:graphic xmlns:a="http://schemas.openxmlformats.org/drawingml/2006/main">
                  <a:graphicData uri="http://schemas.microsoft.com/office/word/2010/wordprocessingShape">
                    <wps:wsp>
                      <wps:cNvSpPr/>
                      <wps:spPr>
                        <a:xfrm>
                          <a:off x="0" y="0"/>
                          <a:ext cx="3477260" cy="1974850"/>
                        </a:xfrm>
                        <a:prstGeom prst="rect">
                          <a:avLst/>
                        </a:prstGeom>
                        <a:solidFill>
                          <a:schemeClr val="bg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75712A" w14:textId="77777777" w:rsidR="00DA3A70" w:rsidRDefault="00DA3A70" w:rsidP="00DA3A70">
                            <w:pPr>
                              <w:jc w:val="center"/>
                            </w:pPr>
                            <w:r>
                              <w:rPr>
                                <w:b/>
                                <w:bCs/>
                              </w:rPr>
                              <w:t>&lt;TBD Screenshot Linked to the Completed Dashboard TBD</w:t>
                            </w:r>
                            <w:r w:rsidRPr="004D45CC">
                              <w:rPr>
                                <w:b/>
                                <w:bC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336FF" id="_x0000_s1035" style="position:absolute;margin-left:261.1pt;margin-top:34.5pt;width:273.8pt;height:15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" fillcolor="#aeaaaa [2414]" stroked="f" strokeweight="1pt">
                <v:textbox>
                  <w:txbxContent>
                    <w:p w14:paraId="0E75712A" w14:textId="77777777" w:rsidR="00DA3A70" w:rsidRDefault="00DA3A70" w:rsidP="00DA3A70">
                      <w:pPr>
                        <w:jc w:val="center"/>
                      </w:pPr>
                      <w:r>
                        <w:rPr>
                          <w:b/>
                          <w:bCs/>
                        </w:rPr>
                        <w:t>&lt;TBD Screenshot Linked to the Completed Dashboard TBD</w:t>
                      </w:r>
                      <w:r w:rsidRPr="004D45CC">
                        <w:rPr>
                          <w:b/>
                          <w:bCs/>
                        </w:rPr>
                        <w:t>&gt;</w:t>
                      </w:r>
                    </w:p>
                  </w:txbxContent>
                </v:textbox>
                <w10:wrap type="square" anchorx="margin"/>
              </v:rect>
            </w:pict>
          </mc:Fallback>
        </mc:AlternateContent>
      </w:r>
      <w:r w:rsidR="00BB2E9E">
        <w:t xml:space="preserve">03 </w:t>
      </w:r>
      <w:r w:rsidR="00562654">
        <w:t>C</w:t>
      </w:r>
      <w:r w:rsidR="00BB2E9E">
        <w:t>ommunity Development Snapshots</w:t>
      </w:r>
      <w:bookmarkEnd w:id="22"/>
    </w:p>
    <w:p w14:paraId="301CA6DD" w14:textId="046A5A34" w:rsidR="002B64D3" w:rsidRDefault="002B64D3" w:rsidP="00621FF1">
      <w:r w:rsidRPr="002B64D3">
        <w:t xml:space="preserve">In this sub-project, I developed scripts that transformed audited data from Acella, which had been compiled into monthly reports in Excel workbooks, into dashboard-ready datasets. These scripts automated the extraction and standardization of historical permit information from multiple years, creating a unified data repository. The resulting dashboard consolidates long-term data, empowering </w:t>
      </w:r>
      <w:r>
        <w:t>users</w:t>
      </w:r>
      <w:r w:rsidRPr="002B64D3">
        <w:t xml:space="preserve"> to discover new insights about city development pattern</w:t>
      </w:r>
      <w:r>
        <w:t>s</w:t>
      </w:r>
      <w:r w:rsidRPr="002B64D3">
        <w:t xml:space="preserve">. Users can now visualize and analyze development trends, seasonal fluctuations, and growth patterns that were previously difficult to identify when </w:t>
      </w:r>
      <w:r>
        <w:t xml:space="preserve">the </w:t>
      </w:r>
      <w:r w:rsidRPr="002B64D3">
        <w:t>data existed only in separate monthly reports</w:t>
      </w:r>
      <w:r w:rsidR="004D0469">
        <w:t xml:space="preserve"> without on-demand visualizations and navigation across time</w:t>
      </w:r>
      <w:r w:rsidRPr="002B64D3">
        <w:t xml:space="preserve">. </w:t>
      </w:r>
    </w:p>
    <w:p w14:paraId="72A9DE5A" w14:textId="77777777" w:rsidR="007E4069" w:rsidRDefault="007E4069" w:rsidP="007E4069">
      <w:pPr>
        <w:pStyle w:val="Heading2"/>
      </w:pPr>
      <w:bookmarkStart w:id="23" w:name="_Toc193664696"/>
      <w:r>
        <w:lastRenderedPageBreak/>
        <w:t>Requirements Gathering</w:t>
      </w:r>
      <w:bookmarkEnd w:id="23"/>
    </w:p>
    <w:p w14:paraId="1AAFDC81" w14:textId="283DD34F" w:rsidR="00156C28" w:rsidRDefault="003C1F64" w:rsidP="00156C28">
      <w:r>
        <w:t xml:space="preserve">Before developing solutions for this project, I assessed the existing data, processes, and stakeholder needs to make sure what I was working with aligned with the team’s vision for a new dashboard. The main inspiration for this dashboard comes from a consolidation of the monthly, quarterly, and yearly analyses </w:t>
      </w:r>
      <w:r w:rsidR="00EA6520">
        <w:t>for the</w:t>
      </w:r>
      <w:r>
        <w:t xml:space="preserve"> City of Missoula’s development data on their </w:t>
      </w:r>
      <w:hyperlink r:id="rId13" w:history="1">
        <w:r w:rsidRPr="003C1F64">
          <w:rPr>
            <w:rStyle w:val="Hyperlink"/>
          </w:rPr>
          <w:t>web</w:t>
        </w:r>
        <w:r w:rsidRPr="003C1F64">
          <w:rPr>
            <w:rStyle w:val="Hyperlink"/>
          </w:rPr>
          <w:t>s</w:t>
        </w:r>
        <w:r w:rsidRPr="003C1F64">
          <w:rPr>
            <w:rStyle w:val="Hyperlink"/>
          </w:rPr>
          <w:t>i</w:t>
        </w:r>
        <w:r w:rsidRPr="003C1F64">
          <w:rPr>
            <w:rStyle w:val="Hyperlink"/>
          </w:rPr>
          <w:t>te</w:t>
        </w:r>
      </w:hyperlink>
      <w:r>
        <w:t xml:space="preserve">. </w:t>
      </w:r>
      <w:r w:rsidR="00156C28">
        <w:t>Upon reviewing these reports, I found that the monthly development report was the primary tool used to communicate development data to the public. However, it lacked interactive visualizations and other engaging features. Conducting long-term analysis or generating filterable reports required manually consolidating data from multiple monthly reports.</w:t>
      </w:r>
    </w:p>
    <w:p w14:paraId="3C1012C4" w14:textId="77777777" w:rsidR="00156C28" w:rsidRDefault="00156C28" w:rsidP="00156C28">
      <w:r>
        <w:t>After becoming familiar with the data, I met with the CPDI team to determine the key functionalities they needed in a dashboard. They wanted to analyze the same development data while seamlessly navigating between different months. Additionally, they were concerned about public complaints regarding the lack of calendar year-to-date consolidations, as only fiscal year-to-date data was provided. The dashboard needed to maintain the same reporting format while enabling the team to more efficiently access and analyze long-term trends.</w:t>
      </w:r>
    </w:p>
    <w:p w14:paraId="7068322B" w14:textId="126B5E5F" w:rsidR="007E4069" w:rsidRDefault="007E4069" w:rsidP="00156C28">
      <w:pPr>
        <w:pStyle w:val="Heading2"/>
      </w:pPr>
      <w:bookmarkStart w:id="24" w:name="_Toc193664697"/>
      <w:r>
        <w:t>Data Acquisition and Preparation</w:t>
      </w:r>
      <w:bookmarkEnd w:id="24"/>
    </w:p>
    <w:p w14:paraId="68599B39" w14:textId="6FFBBDC7" w:rsidR="007E4069" w:rsidRDefault="00C14332" w:rsidP="003C1F64">
      <w:r>
        <w:t>The team and I tried to solution the data by considering using a new data report coming out of Accela. However, given the scope and timeline for this project, we wanted to ensure that the data pull wasn’t an issue for me. To acquire the data, we ended up using the Fiscal Year Development Report Workbooks from 2021 through 2025. Since there were multiple departmental changes and changes that happened to the monthly report around 2021, we decided that this would be a good range of data to use for the dashboard.</w:t>
      </w:r>
    </w:p>
    <w:p w14:paraId="1E864ED6" w14:textId="5DACB4A2" w:rsidR="00C14332" w:rsidRDefault="00C14332" w:rsidP="003C1F64">
      <w:r>
        <w:t>There are three primary components to be considered in these workbooks and each component has its own sheet for any given month. Here are the components:</w:t>
      </w:r>
    </w:p>
    <w:p w14:paraId="66D0BE7A" w14:textId="02B3EA7D" w:rsidR="00C14332" w:rsidRDefault="00C14332" w:rsidP="00C14332">
      <w:pPr>
        <w:pStyle w:val="ListParagraph"/>
        <w:numPr>
          <w:ilvl w:val="0"/>
          <w:numId w:val="14"/>
        </w:numPr>
      </w:pPr>
      <w:r w:rsidRPr="00E24A34">
        <w:rPr>
          <w:b/>
          <w:bCs/>
        </w:rPr>
        <w:t>Data Dumps</w:t>
      </w:r>
      <w:r>
        <w:t>: This is monthly building permit data that comes out of Acella and is audited by the team. There are two tables on this sheet, one is the main table, and one is the set of permit revisions that were made to previously reported permits. Each row represents a single building permit completed that month.</w:t>
      </w:r>
    </w:p>
    <w:p w14:paraId="703F2B94" w14:textId="1B4BEF0A" w:rsidR="00C14332" w:rsidRDefault="00C14332" w:rsidP="00C14332">
      <w:pPr>
        <w:pStyle w:val="ListParagraph"/>
        <w:numPr>
          <w:ilvl w:val="0"/>
          <w:numId w:val="14"/>
        </w:numPr>
      </w:pPr>
      <w:r w:rsidRPr="00E24A34">
        <w:rPr>
          <w:b/>
          <w:bCs/>
        </w:rPr>
        <w:t>Five Reports</w:t>
      </w:r>
      <w:r>
        <w:t>: This is monthly all</w:t>
      </w:r>
      <w:r w:rsidR="009365F4">
        <w:t xml:space="preserve">-type </w:t>
      </w:r>
      <w:r>
        <w:t>permit data that</w:t>
      </w:r>
      <w:r w:rsidR="009365F4">
        <w:t xml:space="preserve"> is pulled from </w:t>
      </w:r>
      <w:r>
        <w:t>Acella. There are five tables on this sheet, and each contains varying information about all consolidated permits, ranging from permit volumes to revenue collected from permits.</w:t>
      </w:r>
    </w:p>
    <w:p w14:paraId="1B966DEE" w14:textId="26130E40" w:rsidR="00C14332" w:rsidRDefault="00C14332" w:rsidP="00C14332">
      <w:pPr>
        <w:pStyle w:val="ListParagraph"/>
        <w:numPr>
          <w:ilvl w:val="0"/>
          <w:numId w:val="14"/>
        </w:numPr>
      </w:pPr>
      <w:r w:rsidRPr="00E24A34">
        <w:rPr>
          <w:b/>
          <w:bCs/>
        </w:rPr>
        <w:t>Report</w:t>
      </w:r>
      <w:r>
        <w:t xml:space="preserve">: This is the monthly report </w:t>
      </w:r>
      <w:r w:rsidR="00E24A34">
        <w:t xml:space="preserve">as </w:t>
      </w:r>
      <w:r>
        <w:t xml:space="preserve">seen on the </w:t>
      </w:r>
      <w:hyperlink r:id="rId14" w:history="1">
        <w:r w:rsidRPr="003C1F64">
          <w:rPr>
            <w:rStyle w:val="Hyperlink"/>
          </w:rPr>
          <w:t>website</w:t>
        </w:r>
      </w:hyperlink>
      <w:r>
        <w:t xml:space="preserve">. </w:t>
      </w:r>
      <w:r w:rsidR="00E24A34">
        <w:t xml:space="preserve">Specific cells reference values from the </w:t>
      </w:r>
      <w:r w:rsidR="00E24A34" w:rsidRPr="00E24A34">
        <w:rPr>
          <w:b/>
          <w:bCs/>
        </w:rPr>
        <w:t>Data Dumps</w:t>
      </w:r>
      <w:r w:rsidR="00E24A34">
        <w:t xml:space="preserve"> or the </w:t>
      </w:r>
      <w:r w:rsidR="00E24A34" w:rsidRPr="00E24A34">
        <w:rPr>
          <w:b/>
          <w:bCs/>
        </w:rPr>
        <w:t>Five Reports</w:t>
      </w:r>
      <w:r w:rsidR="00E24A34" w:rsidRPr="00E24A34">
        <w:t xml:space="preserve">, </w:t>
      </w:r>
      <w:r w:rsidR="00E24A34">
        <w:t xml:space="preserve">depending on a wide variety of conditions. The top of the report is mainly sourced from the </w:t>
      </w:r>
      <w:r w:rsidR="00E24A34" w:rsidRPr="00E24A34">
        <w:rPr>
          <w:b/>
          <w:bCs/>
        </w:rPr>
        <w:t>Data Dump</w:t>
      </w:r>
      <w:r w:rsidR="00E24A34">
        <w:t xml:space="preserve"> while the bottom of the report is mainly sourced from the </w:t>
      </w:r>
      <w:r w:rsidR="00E24A34" w:rsidRPr="00E24A34">
        <w:rPr>
          <w:b/>
          <w:bCs/>
        </w:rPr>
        <w:t>Five Report</w:t>
      </w:r>
      <w:r w:rsidR="00E24A34">
        <w:rPr>
          <w:b/>
          <w:bCs/>
        </w:rPr>
        <w:t>s</w:t>
      </w:r>
      <w:r w:rsidR="00E24A34">
        <w:t>.</w:t>
      </w:r>
    </w:p>
    <w:p w14:paraId="79731DF5" w14:textId="11381A00" w:rsidR="00C14332" w:rsidRDefault="00E24A34" w:rsidP="003C1F64">
      <w:r>
        <w:t>It should be noted that the YTD consolidations take the current month’s values and then consolidate by summing with the previous month’s YTD consolidations, which could lead to many downstream reporting errors.</w:t>
      </w:r>
    </w:p>
    <w:p w14:paraId="14D60F3E" w14:textId="67825575" w:rsidR="00A4002A" w:rsidRDefault="00A4002A" w:rsidP="003C1F64">
      <w:r>
        <w:t xml:space="preserve">Given the time I had to understand this data and report </w:t>
      </w:r>
      <w:r w:rsidR="00B075E4">
        <w:t xml:space="preserve">this data </w:t>
      </w:r>
      <w:r>
        <w:t>effective</w:t>
      </w:r>
      <w:r w:rsidR="00B075E4">
        <w:t>ly</w:t>
      </w:r>
      <w:r>
        <w:t>, I decided that two datasets were necessary to support the dashboard. At a high-level, here are the data sets that I created:</w:t>
      </w:r>
    </w:p>
    <w:p w14:paraId="38482B82" w14:textId="18A05590" w:rsidR="00A4002A" w:rsidRDefault="00A4002A" w:rsidP="00A4002A">
      <w:pPr>
        <w:pStyle w:val="ListParagraph"/>
        <w:numPr>
          <w:ilvl w:val="0"/>
          <w:numId w:val="15"/>
        </w:numPr>
      </w:pPr>
      <w:r w:rsidRPr="00B075E4">
        <w:rPr>
          <w:b/>
          <w:bCs/>
        </w:rPr>
        <w:lastRenderedPageBreak/>
        <w:t>BuildingPermitDataAll.csv</w:t>
      </w:r>
      <w:r>
        <w:t xml:space="preserve">: This data set supports visualizations inspired by the top of the monthly </w:t>
      </w:r>
      <w:r w:rsidRPr="00A4002A">
        <w:rPr>
          <w:b/>
          <w:bCs/>
        </w:rPr>
        <w:t>Report</w:t>
      </w:r>
      <w:r>
        <w:t xml:space="preserve">. </w:t>
      </w:r>
      <w:r w:rsidR="00B075E4">
        <w:t>It’s important to note t</w:t>
      </w:r>
      <w:r>
        <w:t xml:space="preserve">he data is sourced by </w:t>
      </w:r>
      <w:r w:rsidR="00B075E4">
        <w:t xml:space="preserve">directly pulling the permit data from the </w:t>
      </w:r>
      <w:r w:rsidR="00B075E4" w:rsidRPr="00B075E4">
        <w:rPr>
          <w:b/>
          <w:bCs/>
        </w:rPr>
        <w:t>Data Dumps</w:t>
      </w:r>
      <w:r w:rsidR="00B075E4">
        <w:t>. In my script, there are a wide range of functions developed to pull the data appropriately, clean it, define the building permit type, and pull it all together across multiple years.</w:t>
      </w:r>
    </w:p>
    <w:p w14:paraId="6AC59871" w14:textId="4F431293" w:rsidR="00B075E4" w:rsidRDefault="00A4002A" w:rsidP="00B075E4">
      <w:pPr>
        <w:pStyle w:val="ListParagraph"/>
        <w:numPr>
          <w:ilvl w:val="0"/>
          <w:numId w:val="15"/>
        </w:numPr>
      </w:pPr>
      <w:r w:rsidRPr="00B075E4">
        <w:rPr>
          <w:b/>
          <w:bCs/>
        </w:rPr>
        <w:t>PermitDataAll.csv</w:t>
      </w:r>
      <w:r>
        <w:t>:</w:t>
      </w:r>
      <w:r w:rsidR="00B075E4">
        <w:t xml:space="preserve"> </w:t>
      </w:r>
      <w:r w:rsidR="00B075E4">
        <w:t xml:space="preserve">This data set supports visualizations inspired by the </w:t>
      </w:r>
      <w:r w:rsidR="00B075E4">
        <w:t>bottom</w:t>
      </w:r>
      <w:r w:rsidR="00B075E4">
        <w:t xml:space="preserve"> of the monthly </w:t>
      </w:r>
      <w:r w:rsidR="00B075E4" w:rsidRPr="00A4002A">
        <w:rPr>
          <w:b/>
          <w:bCs/>
        </w:rPr>
        <w:t>Report</w:t>
      </w:r>
      <w:r w:rsidR="00B075E4">
        <w:t xml:space="preserve">. </w:t>
      </w:r>
      <w:r w:rsidR="00B075E4">
        <w:t>It’s important to note t</w:t>
      </w:r>
      <w:r w:rsidR="00B075E4">
        <w:t xml:space="preserve">he data is sourced by directly pulling data from the </w:t>
      </w:r>
      <w:r w:rsidR="00B075E4">
        <w:rPr>
          <w:b/>
          <w:bCs/>
        </w:rPr>
        <w:t>Reports</w:t>
      </w:r>
      <w:r w:rsidR="009365F4">
        <w:t xml:space="preserve"> sheet</w:t>
      </w:r>
      <w:r w:rsidR="00B075E4">
        <w:t xml:space="preserve">, </w:t>
      </w:r>
      <w:r w:rsidR="00B075E4" w:rsidRPr="00B075E4">
        <w:rPr>
          <w:u w:val="single"/>
        </w:rPr>
        <w:t xml:space="preserve">not the </w:t>
      </w:r>
      <w:r w:rsidR="00B075E4" w:rsidRPr="00B075E4">
        <w:rPr>
          <w:b/>
          <w:bCs/>
          <w:u w:val="single"/>
        </w:rPr>
        <w:t>Five Reports</w:t>
      </w:r>
      <w:r w:rsidR="009365F4">
        <w:rPr>
          <w:b/>
          <w:bCs/>
          <w:u w:val="single"/>
        </w:rPr>
        <w:t xml:space="preserve"> </w:t>
      </w:r>
      <w:r w:rsidR="009365F4" w:rsidRPr="009365F4">
        <w:rPr>
          <w:u w:val="single"/>
        </w:rPr>
        <w:t>sheets</w:t>
      </w:r>
      <w:r w:rsidR="00B075E4">
        <w:t>.</w:t>
      </w:r>
      <w:r w:rsidR="00B075E4">
        <w:t xml:space="preserve"> While the permit </w:t>
      </w:r>
      <w:r w:rsidR="009365F4">
        <w:t xml:space="preserve">type </w:t>
      </w:r>
      <w:r w:rsidR="00B075E4">
        <w:t xml:space="preserve">categorization rules were </w:t>
      </w:r>
      <w:r w:rsidR="009365F4">
        <w:t xml:space="preserve">relatively </w:t>
      </w:r>
      <w:r w:rsidR="00B075E4">
        <w:t xml:space="preserve">clear for building permits, the data was in too raw of a form in the </w:t>
      </w:r>
      <w:r w:rsidR="00B075E4" w:rsidRPr="00B075E4">
        <w:rPr>
          <w:b/>
          <w:bCs/>
        </w:rPr>
        <w:t>Five Reports</w:t>
      </w:r>
      <w:r w:rsidR="00B075E4">
        <w:t xml:space="preserve"> for me to confidently report financials and quantities for all permits. As such, the data comes directly from the already-compiled monthly </w:t>
      </w:r>
      <w:r w:rsidR="00B075E4" w:rsidRPr="00B075E4">
        <w:rPr>
          <w:b/>
          <w:bCs/>
        </w:rPr>
        <w:t>Report</w:t>
      </w:r>
      <w:r w:rsidR="009365F4">
        <w:t>, which has already been reviewed and released by the CPDI team</w:t>
      </w:r>
      <w:r w:rsidR="00B075E4">
        <w:t>.</w:t>
      </w:r>
    </w:p>
    <w:p w14:paraId="299082FF" w14:textId="77777777" w:rsidR="00570FFE" w:rsidRDefault="00B075E4" w:rsidP="00570FFE">
      <w:r>
        <w:t xml:space="preserve">The team should be highly aware that I am using the </w:t>
      </w:r>
      <w:r w:rsidRPr="00B075E4">
        <w:rPr>
          <w:b/>
          <w:bCs/>
        </w:rPr>
        <w:t>Data Dumps</w:t>
      </w:r>
      <w:r>
        <w:t xml:space="preserve"> data for</w:t>
      </w:r>
      <w:r w:rsidR="00072103">
        <w:t xml:space="preserve"> the</w:t>
      </w:r>
      <w:r>
        <w:t xml:space="preserve"> </w:t>
      </w:r>
      <w:r w:rsidRPr="00B075E4">
        <w:rPr>
          <w:b/>
          <w:bCs/>
        </w:rPr>
        <w:t>BuildingPermitDataAll.csv</w:t>
      </w:r>
      <w:r>
        <w:t xml:space="preserve"> and</w:t>
      </w:r>
      <w:r w:rsidRPr="00B075E4">
        <w:t xml:space="preserve"> </w:t>
      </w:r>
      <w:r>
        <w:t>the</w:t>
      </w:r>
      <w:r>
        <w:t xml:space="preserve"> </w:t>
      </w:r>
      <w:r w:rsidRPr="00B075E4">
        <w:rPr>
          <w:b/>
          <w:bCs/>
        </w:rPr>
        <w:t>Reports</w:t>
      </w:r>
      <w:r>
        <w:t xml:space="preserve"> data for </w:t>
      </w:r>
      <w:r w:rsidRPr="00B075E4">
        <w:rPr>
          <w:b/>
          <w:bCs/>
        </w:rPr>
        <w:t>PermitDataAll.csv</w:t>
      </w:r>
      <w:r>
        <w:t xml:space="preserve">. </w:t>
      </w:r>
      <w:r w:rsidR="00FC2021">
        <w:t>The CPDI team should continue performing their monthly audits</w:t>
      </w:r>
      <w:r w:rsidR="00570FFE">
        <w:t xml:space="preserve"> and report building</w:t>
      </w:r>
      <w:r w:rsidR="00FC2021">
        <w:t xml:space="preserve"> as they have for the past few years. When new data is uploaded to the dashboard, they should verify that the month’s data aligns with what was reported in the monthly report.</w:t>
      </w:r>
      <w:r w:rsidR="00072103">
        <w:t xml:space="preserve"> If specific values are off, it is likely that logic used in the script</w:t>
      </w:r>
      <w:r w:rsidR="00570FFE">
        <w:t xml:space="preserve"> needs to be modified or the actual rows in the data need to be modified. For example, the script attempts to remove duplicates, but if one is missed, it could be worth deleting the row from the data dump.</w:t>
      </w:r>
    </w:p>
    <w:p w14:paraId="2308D01F" w14:textId="591DB2AA" w:rsidR="00570FFE" w:rsidRDefault="00570FFE" w:rsidP="00570FFE">
      <w:r w:rsidRPr="00570FFE">
        <w:t xml:space="preserve">It’s important to emphasize that the goal of this project is not to alter the existing data processing workflow but to </w:t>
      </w:r>
      <w:r w:rsidRPr="00570FFE">
        <w:rPr>
          <w:u w:val="single"/>
        </w:rPr>
        <w:t>consolidate historical data into an interactive and accessible dashboard</w:t>
      </w:r>
      <w:r w:rsidRPr="00570FFE">
        <w:t xml:space="preserve">. While the process may be more detailed, it ultimately </w:t>
      </w:r>
      <w:r w:rsidRPr="00570FFE">
        <w:t>opens</w:t>
      </w:r>
      <w:r w:rsidRPr="00570FFE">
        <w:t xml:space="preserve"> greater opportunities for exploring long-term development data.</w:t>
      </w:r>
    </w:p>
    <w:p w14:paraId="50A4C06F" w14:textId="0BB7BE36" w:rsidR="007E4069" w:rsidRDefault="007E4069" w:rsidP="00FC2021">
      <w:pPr>
        <w:pStyle w:val="Heading2"/>
      </w:pPr>
      <w:bookmarkStart w:id="25" w:name="_Toc193664698"/>
      <w:r>
        <w:t>Dashboard Development</w:t>
      </w:r>
      <w:bookmarkEnd w:id="25"/>
    </w:p>
    <w:p w14:paraId="17EB1690" w14:textId="0F3BD55C" w:rsidR="001B3C6B" w:rsidRDefault="00627BF6" w:rsidP="008F2A6C">
      <w:r>
        <w:t>The two data sets developed above are inputs to the dashboard and have been optimized to best support various dashboard functionalities. Dashboard tables mimic the values found in the monthly report. Some visualizations required further consolidations, like finding YTD cumulative sums (for things like quantities, units, valuations, and revenue) for any given month on both fiscal and calendar years. These consolidations are performed in Arcade data expressions and used in multiple serial charts on the dashboard.</w:t>
      </w:r>
    </w:p>
    <w:p w14:paraId="087706FE" w14:textId="65F61C02" w:rsidR="007E4069" w:rsidRDefault="007E4069" w:rsidP="008F2A6C">
      <w:pPr>
        <w:pStyle w:val="Heading2"/>
      </w:pPr>
      <w:bookmarkStart w:id="26" w:name="_Toc193664699"/>
      <w:r>
        <w:t>Results &amp; Capabilities</w:t>
      </w:r>
      <w:bookmarkEnd w:id="26"/>
    </w:p>
    <w:p w14:paraId="4DAE0070" w14:textId="2753A4B4" w:rsidR="00F41CFD" w:rsidRPr="00F41CFD" w:rsidRDefault="00906C32" w:rsidP="001B3C6B">
      <w:r w:rsidRPr="00906C32">
        <w:t>The completed dashboard successfully consolidates Missoula’s development data into an interactive and user-friendly interface. By integrating data from monthly, quarterly, and yearly reports, the dashboard eliminates the need for manual data aggregation, significantly improving efficiency. Users can now seamlessly navigate between different months, compare trends over time, and filter data based on specific criteria, allowing for more in-depth analys</w:t>
      </w:r>
      <w:r>
        <w:t>e</w:t>
      </w:r>
      <w:r w:rsidRPr="00906C32">
        <w:t>s.</w:t>
      </w:r>
    </w:p>
    <w:p w14:paraId="592FD2B3" w14:textId="1AB2F61F" w:rsidR="00F41CFD" w:rsidRPr="00F41CFD" w:rsidRDefault="00906C32" w:rsidP="001B3C6B">
      <w:r w:rsidRPr="00906C32">
        <w:t xml:space="preserve">A key improvement is the inclusion of both fiscal and calendar year-to-date consolidations, addressing a major concern raised by the CPDI team. This addition enhances transparency and aligns reporting with public expectations. Additionally, the dashboard introduces </w:t>
      </w:r>
      <w:r>
        <w:t xml:space="preserve">several year-over-year </w:t>
      </w:r>
      <w:r w:rsidRPr="00906C32">
        <w:t xml:space="preserve">visualizations, making it easier to identify patterns and insights </w:t>
      </w:r>
      <w:r w:rsidRPr="00906C32">
        <w:t>immediately</w:t>
      </w:r>
      <w:r w:rsidRPr="00906C32">
        <w:t>.</w:t>
      </w:r>
    </w:p>
    <w:p w14:paraId="71BED7B6" w14:textId="5883C92D" w:rsidR="001B3C6B" w:rsidRPr="001B3C6B" w:rsidRDefault="00906C32" w:rsidP="001B3C6B">
      <w:r w:rsidRPr="00906C32">
        <w:lastRenderedPageBreak/>
        <w:t xml:space="preserve">By preserving </w:t>
      </w:r>
      <w:r>
        <w:t xml:space="preserve">parts of </w:t>
      </w:r>
      <w:r w:rsidRPr="00906C32">
        <w:t xml:space="preserve">the existing reporting format, the dashboard ensures continuity in how data is presented while providing new tools for exploration and decision-making. </w:t>
      </w:r>
      <w:r>
        <w:t>T</w:t>
      </w:r>
      <w:r w:rsidRPr="00906C32">
        <w:t>his solution improves public access to Missoula’s development data, making long-term trends easier to explore and understand.</w:t>
      </w:r>
    </w:p>
    <w:p w14:paraId="11156E77" w14:textId="091ABBAE" w:rsidR="009365F4" w:rsidRDefault="009365F4" w:rsidP="009365F4">
      <w:pPr>
        <w:pStyle w:val="Heading2"/>
      </w:pPr>
      <w:bookmarkStart w:id="27" w:name="_Toc193664700"/>
      <w:r>
        <w:t>Data Updates</w:t>
      </w:r>
      <w:bookmarkEnd w:id="27"/>
    </w:p>
    <w:p w14:paraId="4080A8E0" w14:textId="37DD5FDE" w:rsidR="00B4331E" w:rsidRPr="00B4331E" w:rsidRDefault="00B4331E" w:rsidP="001B3C6B">
      <w:r w:rsidRPr="00B4331E">
        <w:t>To update the dashboard with the latest data, the CPDI team should continue following their current process for pulling and formatting the data as consistently as possible. The script used to generate the dashboard data is designed to recognize the common formats from previous monthly reports, so any changes to the data format could prevent the script from processing the data correctly.</w:t>
      </w:r>
    </w:p>
    <w:p w14:paraId="18C77B99" w14:textId="5C23BA50" w:rsidR="00B4331E" w:rsidRDefault="00B4331E" w:rsidP="001B3C6B">
      <w:r w:rsidRPr="00B4331E">
        <w:t>Once the monthly reports are audited and finalized, the team can update the development workbook in the folder where all reports are stored. Running the script will generate two new CSV files</w:t>
      </w:r>
      <w:r w:rsidR="00F41CFD">
        <w:t xml:space="preserve"> </w:t>
      </w:r>
      <w:r w:rsidRPr="00B4331E">
        <w:t>which can then be uploaded to the GIS platform. The dataset</w:t>
      </w:r>
      <w:r w:rsidR="00F41CFD">
        <w:t>s</w:t>
      </w:r>
      <w:r w:rsidRPr="00B4331E">
        <w:t xml:space="preserve"> </w:t>
      </w:r>
      <w:r w:rsidR="00F41CFD">
        <w:t xml:space="preserve">should be uploaded as to </w:t>
      </w:r>
      <w:r w:rsidRPr="00B4331E">
        <w:t>overwrite the previous table instance</w:t>
      </w:r>
      <w:r w:rsidR="00F41CFD">
        <w:t>s</w:t>
      </w:r>
      <w:r w:rsidRPr="00B4331E">
        <w:t>. To ensure the update works smoothly, it’s critical to manage the script carefully and avoid making changes to the schema, as this could cause the upload to fail.</w:t>
      </w:r>
    </w:p>
    <w:p w14:paraId="67776B7B" w14:textId="234E956F" w:rsidR="007E4069" w:rsidRDefault="007E4069" w:rsidP="00B4331E">
      <w:pPr>
        <w:pStyle w:val="Heading2"/>
      </w:pPr>
      <w:bookmarkStart w:id="28" w:name="_Toc193664701"/>
      <w:r>
        <w:t>Risks</w:t>
      </w:r>
      <w:bookmarkEnd w:id="28"/>
    </w:p>
    <w:p w14:paraId="1859A7C5" w14:textId="2AD8511F" w:rsidR="009365F4" w:rsidRDefault="009365F4" w:rsidP="009365F4">
      <w:r>
        <w:t>There are a few risks associated with this project, mainly due to the complex nature of the data ingestion and permit type declaration. At the completion of this project, the following aspects of this solution pose as future risks to the deliverability of the dashboard:</w:t>
      </w:r>
    </w:p>
    <w:p w14:paraId="7AFFBE3A" w14:textId="77777777" w:rsidR="00F9358A" w:rsidRPr="001B3C6B" w:rsidRDefault="00F9358A" w:rsidP="001B3C6B">
      <w:pPr>
        <w:pStyle w:val="ListParagraph"/>
        <w:numPr>
          <w:ilvl w:val="0"/>
          <w:numId w:val="19"/>
        </w:numPr>
        <w:rPr>
          <w:b/>
        </w:rPr>
      </w:pPr>
      <w:r w:rsidRPr="00F9358A">
        <w:t>The workbooks must be maintained in the same structure and format as they have been previously. During the auditing process, the team should be cautious about where data is entered and how calculations are performed. If the data output appears incorrect or inconsistent, it may be worth reviewing the workbook for issues that could affect the script's processing. Problems within the workbook—such as misplaced data or calculation errors—could lead to unexpected results when the script runs.</w:t>
      </w:r>
    </w:p>
    <w:p w14:paraId="16E99D17" w14:textId="77777777" w:rsidR="00F9358A" w:rsidRPr="001B3C6B" w:rsidRDefault="00F9358A" w:rsidP="001B3C6B">
      <w:pPr>
        <w:pStyle w:val="ListParagraph"/>
        <w:numPr>
          <w:ilvl w:val="0"/>
          <w:numId w:val="19"/>
        </w:numPr>
      </w:pPr>
      <w:r w:rsidRPr="00F9358A">
        <w:t>The data schema must remain identical with every data upload</w:t>
      </w:r>
      <w:r w:rsidRPr="00F9358A">
        <w:t xml:space="preserve"> to the GIS platform</w:t>
      </w:r>
      <w:r w:rsidRPr="00F9358A">
        <w:t xml:space="preserve">. Any changes to the schema between uploads will cause the data upload process to fail. This makes it challenging to add new features to the dashboard, as the addition of new fields or functionality could alter the schema. If new features are necessary, they must be incorporated carefully and in a way that does not disrupt the existing structure of the data, </w:t>
      </w:r>
      <w:r w:rsidRPr="001B3C6B">
        <w:t>ensuring compatibility with the GIS platform.</w:t>
      </w:r>
    </w:p>
    <w:p w14:paraId="4EAC84EA" w14:textId="77777777" w:rsidR="001B3C6B" w:rsidRPr="001B3C6B" w:rsidRDefault="00F9358A" w:rsidP="00562654">
      <w:pPr>
        <w:pStyle w:val="ListParagraph"/>
        <w:numPr>
          <w:ilvl w:val="0"/>
          <w:numId w:val="19"/>
        </w:numPr>
      </w:pPr>
      <w:r w:rsidRPr="001B3C6B">
        <w:t>Pr</w:t>
      </w:r>
      <w:r w:rsidRPr="001B3C6B">
        <w:t>ocessing</w:t>
      </w:r>
      <w:r w:rsidRPr="00F9358A">
        <w:t xml:space="preserve"> does not end with the Python code used to generate the data; sometimes, Arcade data expressions are needed to transform the data for visualizations or metrics. While powerful, these expressions can be challenging to manage for those unfamiliar with the Arcade language. It’s important to have a solid understanding of how these expressions work, as errors in these scripts can affect how data is displayed or calculated within the dashboard.</w:t>
      </w:r>
      <w:r w:rsidR="00946461" w:rsidRPr="001B3C6B">
        <w:rPr>
          <w:b/>
        </w:rPr>
        <w:t xml:space="preserve"> </w:t>
      </w:r>
      <w:r w:rsidR="00946461" w:rsidRPr="001B3C6B">
        <w:rPr>
          <w:bCs/>
        </w:rPr>
        <w:t>Equally important, is assuring that all filters are applied to the appropriate visualizations to display accurate information.</w:t>
      </w:r>
    </w:p>
    <w:p w14:paraId="493C80CD" w14:textId="18B40EE7" w:rsidR="00562654" w:rsidRDefault="00562654" w:rsidP="001B3C6B">
      <w:pPr>
        <w:pStyle w:val="Heading1"/>
      </w:pPr>
      <w:bookmarkStart w:id="29" w:name="_Toc193664702"/>
      <w:r>
        <w:lastRenderedPageBreak/>
        <w:t>Discussion</w:t>
      </w:r>
      <w:bookmarkEnd w:id="29"/>
    </w:p>
    <w:p w14:paraId="00E3D0D8" w14:textId="0671CDA3" w:rsidR="00642BF7" w:rsidRDefault="00642BF7" w:rsidP="00642BF7">
      <w:pPr>
        <w:pStyle w:val="Heading2"/>
      </w:pPr>
      <w:bookmarkStart w:id="30" w:name="_Toc193664703"/>
      <w:r>
        <w:t>Key Results &amp; Capabilities</w:t>
      </w:r>
      <w:bookmarkEnd w:id="30"/>
    </w:p>
    <w:p w14:paraId="07028162" w14:textId="4355455D" w:rsidR="00642BF7" w:rsidRPr="001B3C6B" w:rsidRDefault="001B3C6B" w:rsidP="00642BF7">
      <w:pPr>
        <w:rPr>
          <w:b/>
          <w:bCs/>
        </w:rPr>
      </w:pPr>
      <w:r w:rsidRPr="001B3C6B">
        <w:rPr>
          <w:b/>
          <w:bCs/>
        </w:rPr>
        <w:t>&lt;TBD when dashboard work is done TBD&gt;</w:t>
      </w:r>
    </w:p>
    <w:p w14:paraId="7F1A23DC" w14:textId="4148BD40" w:rsidR="00642BF7" w:rsidRDefault="00E91AED" w:rsidP="00642BF7">
      <w:pPr>
        <w:pStyle w:val="Heading2"/>
      </w:pPr>
      <w:bookmarkStart w:id="31" w:name="_Toc193664704"/>
      <w:r>
        <w:t>Key Risks</w:t>
      </w:r>
      <w:bookmarkEnd w:id="31"/>
    </w:p>
    <w:p w14:paraId="66BA7DE1" w14:textId="203EFD0B" w:rsidR="00642BF7" w:rsidRPr="001B3C6B" w:rsidRDefault="001B3C6B" w:rsidP="00642BF7">
      <w:pPr>
        <w:rPr>
          <w:b/>
          <w:bCs/>
        </w:rPr>
      </w:pPr>
      <w:r w:rsidRPr="001B3C6B">
        <w:rPr>
          <w:b/>
          <w:bCs/>
        </w:rPr>
        <w:t>&lt;TBD when dashboard work is done TBD&gt;</w:t>
      </w:r>
    </w:p>
    <w:p w14:paraId="23262028" w14:textId="32C682A7" w:rsidR="00AF3CCF" w:rsidRDefault="00AF3CCF" w:rsidP="00AF3CCF">
      <w:pPr>
        <w:pStyle w:val="Heading2"/>
      </w:pPr>
      <w:bookmarkStart w:id="32" w:name="_Toc193664705"/>
      <w:r>
        <w:t>Future Development</w:t>
      </w:r>
      <w:bookmarkEnd w:id="32"/>
    </w:p>
    <w:p w14:paraId="3056DDBB" w14:textId="2555F2CE" w:rsidR="00E024D1" w:rsidRPr="001B3C6B" w:rsidRDefault="001B3C6B" w:rsidP="00E024D1">
      <w:pPr>
        <w:rPr>
          <w:b/>
          <w:bCs/>
        </w:rPr>
      </w:pPr>
      <w:r w:rsidRPr="001B3C6B">
        <w:rPr>
          <w:b/>
          <w:bCs/>
        </w:rPr>
        <w:t>&lt;TBD when dashboard work is done TBD&gt;</w:t>
      </w:r>
    </w:p>
    <w:p w14:paraId="4C052A9F" w14:textId="6B865A09" w:rsidR="00E024D1" w:rsidRDefault="00E024D1" w:rsidP="00E024D1">
      <w:pPr>
        <w:pStyle w:val="Heading2"/>
      </w:pPr>
      <w:bookmarkStart w:id="33" w:name="_Toc193664706"/>
      <w:r>
        <w:t>Key Takeaways from the Lead Developer</w:t>
      </w:r>
      <w:bookmarkEnd w:id="33"/>
    </w:p>
    <w:p w14:paraId="34724C94" w14:textId="456187DA" w:rsidR="00627BF6" w:rsidRPr="001B3C6B" w:rsidRDefault="001B3C6B" w:rsidP="00627BF6">
      <w:pPr>
        <w:rPr>
          <w:b/>
          <w:bCs/>
        </w:rPr>
      </w:pPr>
      <w:r w:rsidRPr="001B3C6B">
        <w:rPr>
          <w:b/>
          <w:bCs/>
        </w:rPr>
        <w:t>&lt;TBD when dashboard work is done TBD&gt;</w:t>
      </w:r>
    </w:p>
    <w:p w14:paraId="5642778C" w14:textId="125726A5" w:rsidR="00AA00AC" w:rsidRDefault="00562654" w:rsidP="00BB2E9E">
      <w:pPr>
        <w:pStyle w:val="Heading1"/>
      </w:pPr>
      <w:bookmarkStart w:id="34" w:name="_Toc193664707"/>
      <w:r>
        <w:t>C</w:t>
      </w:r>
      <w:r w:rsidR="00E024D1">
        <w:t>losing Remarks</w:t>
      </w:r>
      <w:bookmarkEnd w:id="34"/>
    </w:p>
    <w:p w14:paraId="2C7A3EBF" w14:textId="77777777" w:rsidR="00BB2E9E" w:rsidRDefault="00BB2E9E" w:rsidP="00BB2E9E">
      <w:r>
        <w:t>Summary of Achievements: Recap the project's primary goals, solutions, and results.</w:t>
      </w:r>
    </w:p>
    <w:p w14:paraId="68C60033" w14:textId="77777777" w:rsidR="00BB2E9E" w:rsidRDefault="00BB2E9E" w:rsidP="00BB2E9E">
      <w:r>
        <w:t>Final Thoughts: Offer concluding remarks that tie together the importance of the project and its contribution.</w:t>
      </w:r>
    </w:p>
    <w:p w14:paraId="524BAB68" w14:textId="21087A7F" w:rsidR="00BB2E9E" w:rsidRPr="00BB2E9E" w:rsidRDefault="00325AAD" w:rsidP="00BB2E9E">
      <w:r>
        <w:t>Acknowledgements: Thank CPDI for working with me and acknowledge professionalism and giving me platform to develop important project</w:t>
      </w:r>
      <w:r w:rsidR="00BB2E9E">
        <w:t>.</w:t>
      </w:r>
    </w:p>
    <w:sectPr w:rsidR="00BB2E9E" w:rsidRPr="00BB2E9E" w:rsidSect="00DA3A70">
      <w:headerReference w:type="even" r:id="rId15"/>
      <w:headerReference w:type="default" r:id="rId16"/>
      <w:footerReference w:type="default" r:id="rId17"/>
      <w:headerReference w:type="first" r:id="rId18"/>
      <w:footerReference w:type="first" r:id="rId19"/>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405F7" w14:textId="77777777" w:rsidR="0083442A" w:rsidRDefault="0083442A" w:rsidP="00084192">
      <w:r>
        <w:separator/>
      </w:r>
    </w:p>
    <w:p w14:paraId="7D35B59C" w14:textId="77777777" w:rsidR="0083442A" w:rsidRDefault="0083442A" w:rsidP="00084192"/>
  </w:endnote>
  <w:endnote w:type="continuationSeparator" w:id="0">
    <w:p w14:paraId="5DA5493A" w14:textId="77777777" w:rsidR="0083442A" w:rsidRDefault="0083442A" w:rsidP="00084192">
      <w:r>
        <w:continuationSeparator/>
      </w:r>
    </w:p>
    <w:p w14:paraId="28F72783" w14:textId="77777777" w:rsidR="0083442A" w:rsidRDefault="0083442A" w:rsidP="000841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Lato">
    <w:panose1 w:val="020F0502020204030203"/>
    <w:charset w:val="00"/>
    <w:family w:val="swiss"/>
    <w:pitch w:val="variable"/>
    <w:sig w:usb0="E10002FF" w:usb1="5000ECFF" w:usb2="00000021" w:usb3="00000000" w:csb0="0000019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Segoe UI">
    <w:panose1 w:val="020B0604020202020204"/>
    <w:charset w:val="00"/>
    <w:family w:val="swiss"/>
    <w:pitch w:val="variable"/>
    <w:sig w:usb0="E4002EFF" w:usb1="C000E47F" w:usb2="00000009" w:usb3="00000000" w:csb0="000001FF" w:csb1="00000000"/>
  </w:font>
  <w:font w:name="Angsana New (Body CS)">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0D542" w14:textId="1B9A6311" w:rsidR="00756B5A" w:rsidRDefault="00756B5A" w:rsidP="00084192">
    <w:pPr>
      <w:pStyle w:val="Footer"/>
    </w:pPr>
  </w:p>
  <w:p w14:paraId="31F1FDEC" w14:textId="307FCCA6" w:rsidR="00220381" w:rsidRDefault="00220381" w:rsidP="000841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DB546" w14:textId="65E9C875" w:rsidR="002A72D8" w:rsidRDefault="002A72D8" w:rsidP="002F10CD">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39C2D" w14:textId="77777777" w:rsidR="0083442A" w:rsidRDefault="0083442A" w:rsidP="00084192">
      <w:r>
        <w:separator/>
      </w:r>
    </w:p>
    <w:p w14:paraId="772B3B1E" w14:textId="77777777" w:rsidR="0083442A" w:rsidRDefault="0083442A" w:rsidP="00084192"/>
  </w:footnote>
  <w:footnote w:type="continuationSeparator" w:id="0">
    <w:p w14:paraId="08AC79DF" w14:textId="77777777" w:rsidR="0083442A" w:rsidRDefault="0083442A" w:rsidP="00084192">
      <w:r>
        <w:continuationSeparator/>
      </w:r>
    </w:p>
    <w:p w14:paraId="5BCC07DF" w14:textId="77777777" w:rsidR="0083442A" w:rsidRDefault="0083442A" w:rsidP="000841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6608910"/>
      <w:docPartObj>
        <w:docPartGallery w:val="Page Numbers (Top of Page)"/>
        <w:docPartUnique/>
      </w:docPartObj>
    </w:sdtPr>
    <w:sdtContent>
      <w:p w14:paraId="1B23D90B" w14:textId="40C58886" w:rsidR="002F10CD" w:rsidRDefault="002F10CD" w:rsidP="00E322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66DDB6" w14:textId="77777777" w:rsidR="002F10CD" w:rsidRDefault="002F1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Lato" w:hAnsi="Lato"/>
        <w:sz w:val="24"/>
        <w:szCs w:val="36"/>
      </w:rPr>
      <w:id w:val="-1180657579"/>
      <w:docPartObj>
        <w:docPartGallery w:val="Page Numbers (Top of Page)"/>
        <w:docPartUnique/>
      </w:docPartObj>
    </w:sdtPr>
    <w:sdtContent>
      <w:p w14:paraId="530E4CF2" w14:textId="68C479F1" w:rsidR="002F10CD" w:rsidRPr="002F10CD" w:rsidRDefault="002F10CD" w:rsidP="00274AF2">
        <w:pPr>
          <w:pStyle w:val="Header"/>
          <w:framePr w:w="347" w:wrap="none" w:vAnchor="text" w:hAnchor="page" w:x="10883" w:y="-136"/>
          <w:shd w:val="clear" w:color="auto" w:fill="000000" w:themeFill="text1"/>
          <w:rPr>
            <w:rStyle w:val="PageNumber"/>
            <w:rFonts w:ascii="Lato" w:hAnsi="Lato"/>
            <w:sz w:val="24"/>
            <w:szCs w:val="36"/>
          </w:rPr>
        </w:pPr>
        <w:r w:rsidRPr="002F10CD">
          <w:rPr>
            <w:rStyle w:val="PageNumber"/>
            <w:rFonts w:ascii="Lato" w:hAnsi="Lato"/>
            <w:color w:val="000000" w:themeColor="text1"/>
            <w:sz w:val="24"/>
            <w:szCs w:val="36"/>
          </w:rPr>
          <w:fldChar w:fldCharType="begin"/>
        </w:r>
        <w:r w:rsidRPr="002F10CD">
          <w:rPr>
            <w:rStyle w:val="PageNumber"/>
            <w:rFonts w:ascii="Lato" w:hAnsi="Lato"/>
            <w:color w:val="000000" w:themeColor="text1"/>
            <w:sz w:val="24"/>
            <w:szCs w:val="36"/>
          </w:rPr>
          <w:instrText xml:space="preserve"> PAGE </w:instrText>
        </w:r>
        <w:r w:rsidRPr="002F10CD">
          <w:rPr>
            <w:rStyle w:val="PageNumber"/>
            <w:rFonts w:ascii="Lato" w:hAnsi="Lato"/>
            <w:color w:val="000000" w:themeColor="text1"/>
            <w:sz w:val="24"/>
            <w:szCs w:val="36"/>
          </w:rPr>
          <w:fldChar w:fldCharType="separate"/>
        </w:r>
        <w:r w:rsidRPr="002F10CD">
          <w:rPr>
            <w:rStyle w:val="PageNumber"/>
            <w:rFonts w:ascii="Lato" w:hAnsi="Lato"/>
            <w:noProof/>
            <w:color w:val="000000" w:themeColor="text1"/>
            <w:sz w:val="24"/>
            <w:szCs w:val="36"/>
          </w:rPr>
          <w:t>3</w:t>
        </w:r>
        <w:r w:rsidRPr="002F10CD">
          <w:rPr>
            <w:rStyle w:val="PageNumber"/>
            <w:rFonts w:ascii="Lato" w:hAnsi="Lato"/>
            <w:color w:val="000000" w:themeColor="text1"/>
            <w:sz w:val="24"/>
            <w:szCs w:val="36"/>
          </w:rPr>
          <w:fldChar w:fldCharType="end"/>
        </w:r>
      </w:p>
    </w:sdtContent>
  </w:sdt>
  <w:p w14:paraId="05C1F25C" w14:textId="55441160" w:rsidR="002F10CD" w:rsidRDefault="00274AF2" w:rsidP="002F10CD">
    <w:pPr>
      <w:pStyle w:val="Header"/>
      <w:jc w:val="left"/>
    </w:pPr>
    <w:r>
      <w:rPr>
        <w:noProof/>
        <w:lang w:eastAsia="zh-CN"/>
      </w:rPr>
      <w:drawing>
        <wp:anchor distT="0" distB="0" distL="114300" distR="114300" simplePos="0" relativeHeight="251670015" behindDoc="1" locked="0" layoutInCell="1" allowOverlap="1" wp14:anchorId="553F14CC" wp14:editId="30CE3CA3">
          <wp:simplePos x="0" y="0"/>
          <wp:positionH relativeFrom="margin">
            <wp:posOffset>6047740</wp:posOffset>
          </wp:positionH>
          <wp:positionV relativeFrom="margin">
            <wp:posOffset>-600075</wp:posOffset>
          </wp:positionV>
          <wp:extent cx="1221740" cy="914400"/>
          <wp:effectExtent l="0" t="0" r="0" b="0"/>
          <wp:wrapSquare wrapText="bothSides"/>
          <wp:docPr id="767317381" name="Picture 10" descr="A hand holding a tor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70946" name="Picture 10" descr="A hand holding a torch&#10;&#10;AI-generated content may be incorrect."/>
                  <pic:cNvPicPr/>
                </pic:nvPicPr>
                <pic:blipFill rotWithShape="1">
                  <a:blip r:embed="rId1">
                    <a:extLst>
                      <a:ext uri="{28A0092B-C50C-407E-A947-70E740481C1C}">
                        <a14:useLocalDpi xmlns:a14="http://schemas.microsoft.com/office/drawing/2010/main" val="0"/>
                      </a:ext>
                    </a:extLst>
                  </a:blip>
                  <a:srcRect t="95121" r="94055"/>
                  <a:stretch/>
                </pic:blipFill>
                <pic:spPr bwMode="auto">
                  <a:xfrm>
                    <a:off x="0" y="0"/>
                    <a:ext cx="122174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967" behindDoc="1" locked="0" layoutInCell="1" allowOverlap="1" wp14:anchorId="04D4C20D" wp14:editId="2E0FB144">
              <wp:simplePos x="0" y="0"/>
              <wp:positionH relativeFrom="column">
                <wp:posOffset>6631940</wp:posOffset>
              </wp:positionH>
              <wp:positionV relativeFrom="paragraph">
                <wp:posOffset>-456565</wp:posOffset>
              </wp:positionV>
              <wp:extent cx="914400" cy="914400"/>
              <wp:effectExtent l="0" t="0" r="0" b="0"/>
              <wp:wrapNone/>
              <wp:docPr id="1052135408" name="Freeform: Shap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0" cy="91440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rgbClr val="6E002A"/>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6F582A0B" id="Freeform: Shape 18" o:spid="_x0000_s1026" alt="&quot;&quot;" style="position:absolute;margin-left:522.2pt;margin-top:-35.95pt;width:1in;height:1in;z-index:-2516485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7519,26125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&#13;&#1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6e002a" stroked="f">
              <v:stroke joinstyle="miter"/>
              <v:path arrowok="t" o:connecttype="custom" o:connectlocs="497134,909441;492861,911773;493117,911884;532667,885770;518850,889103;498124,891770;497137,889103;511612,887770;532667,885770;568607,882280;567764,882521;568196,882436;310773,877268;325413,881102;331663,881436;349099,890104;356994,891770;357488,891937;359297,890104;366205,892104;373114,893770;386726,896979;386931,896771;402722,899438;410288,900771;417854,901438;433316,902105;454370,901771;455284,901771;457331,900605;461937,899104;466625,899021;469832,899438;470696,901771;478057,901771;475754,905105;474438,906772;470161,908772;462266,908772;452068,908106;430026,907439;413578,906105;399103,904105;384628,901771;362587,898438;345480,892771;345678,892625;335611,889437;326728,885436;316530,882103;306003,878435;310773,877268;504424,870121;499398,870899;464637,872677;476083,874101;479044,873435;499440,871101;502797,870440;535656,865291;518584,867931;524442,868101;532872,866517;597975,864520;544430,878970;571527,872852;254683,857766;292515,874101;306003,878435;316201,882102;326400,885436;335282,889436;333308,891104;328044,890103;309293,883103;300082,879435;290870,875435;278698,871101;268171,866434;259947,862100;254683,857766;270145,849432;288239,858767;285936,860100;264882,849765;270145,849432;203363,826763;225733,839431;230339,844765;219812,839097;211917,834097;203363,826763;242590,818209;242594,818303;243705,819666;243827,819095;723022,796325;721827,796426;702088,810761;682679,821429;668862,829763;661296,833097;653400,836430;643860,841431;636622,845765;626095,850099;615239,854099;612278,857100;607673,858767;596159,860767;581355,865434;567867,869768;553063,874102;534640,878769;508651,883103;507993,884103;495498,887269;495822,887437;509698,883921;509967,883103;535956,878769;554379,874102;569183,869768;582671,865434;597475,860767;608989,858767;601194,863506;601422,863434;609647,858433;614252,856766;614559,856680;616555,854433;627411,850432;637939,846098;645176,841764;654716,836764;662611,833430;668026,831045;670836,829096;684653,820762;704062,810094;158896,791715;160144,792801;160571,793021;725229,783012;725117,783091;725117,783186;725639,783262;725775,783091;732336,778036;730394,779396;730051,779757;731383,778893;132034,761244;144458,776068;134607,764089;755629,761234;755600,761245;755382,762755;750119,768756;743868,775757;744245,775669;750119,769089;755382,763089;755629,761234;164189,753728;164840,754531;164873,754421;115527,746086;124081,751754;124500,752255;128398,753129;137239,761422;149411,771423;154675,778757;157636,782424;170137,793092;166518,796092;154876,782983;154346,783091;154346,783091;165363,795496;166518,796092;170137,793092;201389,818095;195139,820095;197442,821762;188230,822095;182309,818095;176716,813761;162899,802093;150069,790425;138226,778757;132634,773090;127370,767089;129344,764422;135924,770423;143161,776090;152043,785758;152798,786414;143161,776090;136252,770423;129673,764422;122435,755421;115527,746086;840258,693080;840091,693153;836497,701892;836804,651316;828086,664077;823809,672078;819532,679412;809334,693080;800452,706749;792557,717750;791898,718158;791359,718967;792227,718417;800123,707416;809005,693747;819203,680079;823480,672745;827757,664744;836639,651742;863080,650159;860325,656410;854404,668411;860325,656410;863080,650159;870852,646742;866576,659743;859009,673745;851443,688080;844534,697081;849140,687747;853088,678412;856048,673412;859996,666744;863615,660077;870852,646742;849559,618165;841574,632407;841427,632749;849469,618405;853938,585910;844341,612482;824152,654301;821196,659037;821177,659077;814268,671078;807360,684080;799465,694081;792885,705415;754066,749754;741236,760755;740005,761703;739474,762248;734109,766680;729722,771756;713602,784091;711077,785708;704216,791376;703225,792028;701759,793426;688929,802093;676099,810094;674631,810848;665944,816566;663250,817943;660638,819762;651755,824763;643456,828061;624959,837515;581563,853917;551323,861797;575762,857100;580368,856099;595172,850765;604383,847765;619187,840097;635964,834097;646714,829825;651426,827096;655702,825763;661624,822429;663180,821333;667217,817428;676099,812094;686204,807075;689916,804760;702746,796092;708339,790758;714589,786758;730709,774423;742223,763422;755053,752421;793872,708082;799214,698879;799465,698081;808018,684746;810650,680746;814149,675827;815256,673745;822164,661743;835652,633407;848811,603070;852676,590735;889933,556398;888946,557065;888946,557065;893040,536640;892922,537230;893880,538396;896841,541730;898815,540396;898865,540140;897499,541063;894209,538062;890108,498770;889878,498783;889462,498807;889604,500391;889275,508726;887959,513726;880064,526394;878090,537396;876116,541063;872826,557065;869207,569733;865260,582068;862957,591735;860325,601737;862424,598428;864273,591402;865918,581401;869865,569066;873484,556398;876774,540396;878748,536729;880722,525728;888617,513060;883353,538729;879406,560065;870523,587401;868766,590171;868015,594319;865589,601403;856378,621739;852101,632407;849469,638074;846179,644075;837297,660077;827757,675745;815585,696748;802097,717417;793214,729085;783674,740419;780384,745087;776766,749754;771173,754421;762026,764684;762291,765756;752750,775757;742552,783091;734328,789758;726537,795528;727748,795426;736302,789092;744526,782424;754724,775090;764265,765089;763936,763755;773147,753421;778740,748754;782358,744087;785648,739419;795188,728085;804070,716417;817559,695747;829730,674745;839271,659077;848153,643075;851443,637074;854075,631407;858351,620739;867563,600403;871181,586735;880064,559398;884011,538063;889275,512393;890462,507884;889604,507726;889933,499391;897170,491724;893339,507899;893339,507899;897170,491724;900131,488390;898157,492724;898157,492724;897705,501808;897499,510393;894209,520651;894209,521822;898157,510393;898815,492724;900349,489356;885985,474055;883829,479219;883024,486723;881986,483217;881607,483712;882696,487390;882038,492724;883353,497058;884373,497000;883682,494724;884340,489390;885985,474055;913619,465054;914277,465387;913948,479389;914277,489057;913290,506725;912303,516726;909342,531395;908356,543730;903421,566399;898815,586068;890591,589735;891249,587735;892565,573733;897499,559065;901447,556731;901447,556731;905724,531395;908026,519393;910000,507059;911645,495391;912303,484390;912632,475055;913290,470054;913619,465054;46333,310481;46497,310564;46512,310517;66181,262697;58944,276365;53022,281366;53008,281685;52435,294448;52451,294417;53022,281699;58944,276699;66181,263030;66428,263197;66551,262947;70128,233694;65523,237027;58614,251696;60195,252977;60246,252752;58944,251696;65852,237027;69930,234076;95460,214692;95044,215029;93280,221901;92170,225360;61904,281366;57627,295034;53680,309036;45126,338373;39534,358375;36902,373377;35586,381044;34599,388712;31639,409381;30651,422049;32296,435384;33067,428118;32954,425716;34270,411714;37231,391045;39579,388190;42989,365065;42824,361042;46074,351600;48007,343673;47429,345040;45455,344373;40521,358708;40850,366709;38547,382044;38218,384711;34928,388712;35915,381044;37231,373377;39863,358375;45455,338373;54009,309036;57956,295034;62233,281366;92499,225360;95460,214692;101381,181354;101381,181354;103026,182688;103026,182688;160660,133891;160597,133942;160405,134162;157718,137016;157038,138017;156595,138525;154675,141350;134608,165353;129015,172020;123423,179021;98703,206707;123751,178687;129344,171686;134936,165019;155004,141016;157038,138017;160405,134162;169011,110903;166172,111906;164060,112700;163557,113346;159939,116680;150727,122681;144477,129682;138555,136682;134608,140349;134473,140179;130742,144725;124409,152684;114211,164019;115856,166019;115887,165991;114540,164352;124738,153018;134936,140349;138884,136683;144806,129682;151056,122681;160267,116680;163886,113347;167834,111846;169080,111454;645505,50673;662282,58340;669520,64341;653400,56340;645505,50673;590895,26336;604054,29336;622477,38671;590895,26336;392853,24128;385944,25003;371140,27003;356665,30337;350415,32337;343177,34337;327340,37490;324426,38671;304358,45672;284620,53673;270803,60007;261592,63674;238892,74342;228036,81343;217509,88343;200731,101012;184941,113680;169828,127040;171124,128682;174331,126452;177061,124390;186914,115680;202705,103012;219483,90344;230010,83343;240866,76342;263565,65674;272448,61007;286265,54673;306003,46672;326070,39671;334500,37993;338572,36583;393997,24466;510502,16960;517534,17669;527074,21002;519837,20002;504704,17002;510502,16960;548786,14335;562274,15335;578723,22002;558326,18335;548786,14335;438744,14252;400748,16335;374430,20002;361929,23336;351073,27336;335940,29336;278698,51673;257973,61007;251722,63340;246130,66341;235603,72008;219154,80676;206653,90677;170466,119347;162903,126011;155505,132856;155662,133015;98749,200690;87235,216692;81971,226359;76708,235360;66839,254029;56103,271172;55983,271698;52364,281699;49732,286366;49074,287033;46155,296868;45455,302702;44798,311036;40192,324704;35915,338373;31309,358375;28678,376710;27033,395046;29336,382378;29549,381332;29993,376377;32625,358042;33449,358320;33521,358011;32626,357708;37231,337706;41508,324037;46092,310432;45785,310369;46443,302035;50061,286366;52693,281699;52781,281456;56312,271698;67168,254363;77037,235694;82301,226693;87564,217025;99078,201023;155991,133349;171124,119347;207311,90677;219812,80676;236261,72008;246788,66341;252381,63341;258631,61007;279356,51673;336598,29337;351731,27337;362587,23336;375088,20002;401406,16335;439402,14376;469943,15415;484965,0;500427,1000;516218,2667;526745,5334;533653,8668;542207,7001;555037,10001;562932,12335;562603,12668;562274,15002;548786,14002;544181,12668;539575,11668;530693,9668;521810,7667;512599,6334;502401,6334;494177,6334;481347,6334;480744,6139;475096,9001;477070,12335;496808,16335;488025,16490;488173,16502;497466,16335;505362,17335;520495,20336;527732,21336;539904,24003;552405,26670;564577,29670;576749,33337;582671,35004;588592,37004;588669,37075;592915,37817;603206,41692;604643,43899;605041,44005;614252,47672;622148,51006;630043,54673;635965,58007;639912,60007;644189,62340;658664,70675;677086,82676;686627,89344;686903,89544;691778,92545;877432,446385;877293,449175;881050,449719;884669,452386;886314,461387;892564,472055;895197,472297;895197,469721;897871,462193;897828,460720;900460,451719;904079,451719;909671,448052;910329,462721;908684,469721;906710,476389;905723,487390;905395,493057;904737,498725;903334,499672;903421,500058;904765,499150;905395,493724;905723,488057;906710,477055;908684,470388;910329,463387;912961,465387;912632,470388;911974,475389;911645,484723;910987,495724;909342,507392;907368,519727;905065,531728;900789,557065;896841,559398;891906,574067;890591,588068;889933,590069;884340,605404;882695,606737;875787,623072;883024,606737;884669,605404;874142,635740;868549,638741;867390,641092;867563,641408;868879,638741;874471,635740;870523,647075;863286,660410;859667,667077;855720,673745;852759,678745;848482,688413;843877,697748;836639,707749;829402,717083;829703,716454;821506,727751;803741,747420;800244,752873;803741,747753;821506,728084;808018,748753;801068,756129;795489,760285;795188,760755;791700,763474;791569,764422;776107,780424;759659,795759;758898,796318;753408,803426;740249,813428;727950,822775;727907,822829;740249,813761;753408,803760;742552,814761;733711,820595;727595,823213;727419,823429;720840,827763;718360,828927;712122,834055;706036,838431;696825,844431;693864,844765;690573,846247;690062,846641;694193,845098;697154,844765;685311,853766;677744,857767;670178,861434;664834,862246;663927,862767;638925,873768;637650,874062;630043,879102;634320,880436;618529,887437;619845,882769;614581,884770;609647,886436;599448,889770;598086,888113;593198,889103;587276,890437;575104,893437;574703,893626;586289,890770;592211,889436;597145,888437;599119,890103;609318,886769;614252,885103;619516,883103;618200,887770;604383,894437;603706,894245;594185,898104;586289,900438;574446,903438;569553,903022;559318,905040;558984,905772;531680,911106;525429,909439;520165,909439;510954,912439;502730,913106;494505,913439;493612,913051;486117,914398;477070,912773;477399,912439;479044,910106;471477,909106;475096,907105;485952,906772;496480,906439;511612,906772;522139,905772;541878,901438;555037,898438;564906,898104;565592,897781;556024,898104;542865,901105;523126,905439;512599,906439;497466,906105;486939,906439;476083,906772;476412,905439;478715,902105;580039,885103;648795,858767;666888,849099;677086,843765;687614,838098;707352,826096;723143,813761;752750,790425;760975,783758;768870,776757;780713,765756;785648,757421;792736,750837;792793,750423;785977,756755;781042,765089;769199,776090;761304,783091;753080,789758;723472,813094;707681,825429;687943,837431;677415,843098;667217,848432;649124,858100;580368,884436;479044,901438;471477,901438;470490,898771;462595,898438;455358,901438;434303,901771;418842,901105;411275,900438;403709,899104;408266,894178;407327,894437;390346,891251;389563,891437;356994,885436;344164,882769;332979,880769;319491,874435;302713,868101;285278,861100;288239,858767;300411,861100;305674,865767;323768,871101;359626,880436;368508,882103;378049,883769;388576,886103;400177,888645;401077,888437;411933,890104;412262,889437;428053,890104;430684,890437;455028,890437;472793,891104;493847,889437;496479,889437;497466,892104;518192,889437;532008,886103;539904,884770;544839,884103;555695,881436;564577,879436;573459,877102;589752,874244;591882,873435;574775,876435;565893,878769;557011,880769;546155,883436;541220,884103;533325,885436;511941,887437;497466,888770;494834,888770;473780,890437;456016,889770;431671,889770;429040,889437;418842,885103;413249,888770;413235,888799;417854,885770;428053,890103;412262,889436;412386,889355;402064,887770;389892,885103;379365,882769;369824,881102;360942,879436;325084,870101;306990,864767;301727,860100;289554,857766;271461,848432;266197,848765;247446,839097;244156,833097;244814,832764;256328,839097;267842,845432;271132,843431;257644,834430;246459,829430;230997,820429;217838,811761;197113,802760;189217,796093;190862,795426;198758,797759;182309,780424;173098,772757;164544,765089;153688,756088;137897,738419;136814,734988;133621,731752;122765,719750;121449,713750;117172,707749;116662,706939;111579,703415;101710,689080;96118,675745;95460,675745;87893,661077;80656,646408;73089,629407;66181,612071;73089,623739;79998,638407;82301,646408;83252,647823;82081,641651;79026,636032;74053,624700;68155,614738;60917,594736;54717,574233;52680,568254;43812,532383;39891,506343;39863,507059;40192,512393;41837,524728;43810,537396;40521,526394;38218,512393;35586,512393;33941,499725;31639,491724;29665,484056;24072,478056;22427,478056;20782,469721;20124,459053;21440,444052;22098,438718;23219,435059;22674,426716;23414,414381;24730,411881;24730,410381;22098,415382;19795,412048;15519,406047;14737,401297;14532,401713;13216,415048;12229,428383;11242,438718;11242,460053;11571,471055;12229,482056;9268,492390;8610,492390;6636,472388;6636,451719;8281,435717;11241,438716;8610,435384;7952,423383;8610,405047;8939,400047;9926,391712;13874,376710;15841,366745;15190,364376;12887,377710;8939,392712;7952,401046;7623,406047;6965,424383;7623,436384;5979,452386;5979,473055;7952,493057;8610,493057;12887,512060;15190,527728;20124,543730;27896,578140;28575,584735;29994,584735;37231,602403;39863,611404;34928,603737;29665,591735;29336,595069;26474,586078;24401,586401;22098,578734;14203,560398;9268,544063;8939,530395;6636,514393;4991,498391;1373,486723;3676,424716;5979,408714;4005,400047;7952,376044;8939,370376;11571,351041;18480,337039;16835,356041;18479,352784;19466,344998;19795,336372;22756,325371;27362,308702;32954,291700;33373,291223;35915,277699;39534,268031;43811,260030;52364,243361;59272,228360;69142,209024;76379,200690;82301,189022;87235,181688;92499,179021;93815,177020;99078,166353;109276,154351;109554,159367;108810,161476;119475,150351;124738,143350;131647,136683;132242,137353;131976,137016;140529,128348;149083,120347;158294,110346;171124,100678;184941,90344;193202,84503;198758,79342;208627,73342;219154,67674;220548,66948;224130,63382;230010,59007;236466,55673;241034,54608;241853,54006;331334,17335;334654,16604;343835,13335;350168,12043;353470,12014;354691,11668;429698,1667;450999,1583;473780,2000;474204,2322;485294,1000;495492,2667;505691,4667;510952,5879;505362,4334;495163,2333;484965,667;48496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w:pict>
        </mc:Fallback>
      </mc:AlternateContent>
    </w:r>
    <w:r w:rsidR="003E0B11">
      <w:rPr>
        <w:noProof/>
      </w:rPr>
      <mc:AlternateContent>
        <mc:Choice Requires="wps">
          <w:drawing>
            <wp:anchor distT="0" distB="0" distL="114300" distR="114300" simplePos="0" relativeHeight="251666432" behindDoc="1" locked="0" layoutInCell="1" allowOverlap="1" wp14:anchorId="3C564407" wp14:editId="29480DD5">
              <wp:simplePos x="0" y="0"/>
              <wp:positionH relativeFrom="column">
                <wp:posOffset>-691117</wp:posOffset>
              </wp:positionH>
              <wp:positionV relativeFrom="paragraph">
                <wp:posOffset>-457201</wp:posOffset>
              </wp:positionV>
              <wp:extent cx="8027581" cy="273685"/>
              <wp:effectExtent l="0" t="0" r="0" b="5715"/>
              <wp:wrapNone/>
              <wp:docPr id="788000077"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8027581" cy="273685"/>
                      </a:xfrm>
                      <a:prstGeom prst="rect">
                        <a:avLst/>
                      </a:prstGeom>
                      <a:solidFill>
                        <a:srgbClr val="6E002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F566B3" id="Rectangle 1" o:spid="_x0000_s1026" alt="&quot;&quot;" style="position:absolute;margin-left:-54.4pt;margin-top:-36pt;width:632.1pt;height:21.55pt;flip:y;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" fillcolor="#6e002a" stroked="f" strokeweight="1pt"/>
          </w:pict>
        </mc:Fallback>
      </mc:AlternateContent>
    </w:r>
    <w:r w:rsidR="002F10CD">
      <w:rPr>
        <w:noProof/>
      </w:rPr>
      <mc:AlternateContent>
        <mc:Choice Requires="wps">
          <w:drawing>
            <wp:anchor distT="0" distB="0" distL="114300" distR="114300" simplePos="0" relativeHeight="251670528" behindDoc="1" locked="0" layoutInCell="1" allowOverlap="1" wp14:anchorId="6DF4256C" wp14:editId="0FAB91F2">
              <wp:simplePos x="0" y="0"/>
              <wp:positionH relativeFrom="column">
                <wp:posOffset>6310630</wp:posOffset>
              </wp:positionH>
              <wp:positionV relativeFrom="paragraph">
                <wp:posOffset>-224154</wp:posOffset>
              </wp:positionV>
              <wp:extent cx="457200" cy="457200"/>
              <wp:effectExtent l="0" t="0" r="0" b="0"/>
              <wp:wrapNone/>
              <wp:docPr id="1126607437" name="Freeform: Shap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H="1" flipV="1">
                        <a:off x="0" y="0"/>
                        <a:ext cx="457200" cy="45720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rgbClr val="DC7D28"/>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6100F249" id="Freeform: Shape 10" o:spid="_x0000_s1026" alt="&quot;&quot;" style="position:absolute;margin-left:496.9pt;margin-top:-17.65pt;width:36pt;height:36pt;rotation:180;flip:x 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7519,26125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&#13;&#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dc7d28" stroked="f">
              <v:stroke joinstyle="miter"/>
              <v:path arrowok="t" o:connecttype="custom" o:connectlocs="248567,454720;246430,455886;246558,455942;266333,442885;259425,444552;249062,445885;248569,444552;255806,443885;266333,442885;284304,441140;283882,441261;284098,441218;155387,438634;162706,440551;165832,440718;174549,445052;178497,445885;178744,445969;179649,445052;183103,446052;186557,446885;193363,448489;193465,448386;201361,449719;205144,450386;208927,450719;216658,451052;227185,450886;227642,450886;228666,450302;230969,449552;233312,449511;234916,449719;235348,450886;239028,450886;237877,452553;237219,453386;235081,454386;231133,454386;226034,454053;215013,453719;206789,453053;199551,452053;192314,450886;181293,449219;172740,446385;172839,446312;167805,444718;163364,442718;158265,441051;153002,439218;155387,438634;252212,435061;249699,435449;232319,436339;238041,437051;239522,436717;249720,435551;251398,435220;267828,432645;259292,433966;262221,434050;266436,433259;298988,432260;272215,439485;285763,436426;127342,428883;146258,437051;153002,439218;158101,441051;163200,442718;167641,444718;166654,445552;164022,445052;154646,441551;150041,439718;145435,437717;139349,435551;134085,433217;129973,431050;127342,428883;135073,424716;144119,429383;142968,430050;132441,424883;135073,424716;101682,413381;112867,419715;115170,422382;109906,419549;105958,417049;101682,413381;121295,409104;121297,409152;121852,409833;121913,409548;361511,398163;360913,398213;351044,405380;341339,410714;334431,414882;330648,416548;326700,418215;321930,420716;318311,422882;313048,425049;307620,427050;306139,428550;303836,429383;298079,430383;290677,432717;283933,434884;276531,437051;267320,439384;254326,441551;253997,442051;247749,443634;247911,443718;254849,441960;254984,441551;267978,439384;277190,437051;284591,434884;291335,432717;298737,430383;304494,429383;300597,431753;300711,431717;304823,429217;307126,428383;307280,428340;308278,427216;313706,425216;318969,423049;322588,420882;327358,418382;331306,416715;334013,415523;335418,414548;342326,410381;352031,405047;79448,395857;80072,396400;80285,396510;362615,391506;362558,391545;362558,391593;362820,391631;362887,391545;366168,389018;365197,389698;365026,389879;365691,389447;66017,380622;72229,388034;67304,382044;377815,380617;377800,380622;377691,381378;375059,384378;371934,387878;372122,387834;375059,384545;377691,381544;377815,380617;82094,376864;82420,377266;82436,377210;57764,373043;62040,375877;62250,376128;64199,376565;68620,380711;74706,385711;77337,389378;78818,391212;85068,396546;83259,398046;77438,391492;77173,391545;82682,397748;83259,398046;85068,396546;100695,409047;97569,410048;98721,410881;94115,411048;91154,409047;88358,406881;81450,401046;75035,395213;69113,389378;66317,386545;63685,383545;64672,382211;67962,385211;71581,388045;76022,392879;76399,393207;71581,388045;68126,385211;64836,382211;61218,377710;57764,373043;420129,346540;420045,346576;418249,350946;418402,325658;414043,332038;411904,336039;409766,339706;404667,346540;400226,353374;396278,358875;395949,359079;395680,359483;396114,359208;400061,353708;404503,346874;409602,340040;411740,336372;413878,332372;418320,325871;435426,323371;433288,329872;429505,336872;425721,344040;422267,348540;424570,343873;426544,339206;428024,336706;429998,333372;431807,330038;435426,323371;424779,309083;420787,316203;420713,316375;424734,309203;426969,292955;422170,306241;412076,327151;410598,329519;410589,329538;407134,335539;403680,342040;399732,347040;396443,352708;377033,374877;370618,380378;370003,380852;369737,381124;367055,383340;364861,385878;356801,392046;355538,392854;352108,395688;351613,396014;350880,396713;344465,401047;338050,405047;337315,405424;332972,408283;331625,408971;330319,409881;325878,412381;321728,414030;312480,418758;290782,426959;275662,430898;287881,428550;290184,428050;297586,425383;302191,423883;309593,420049;317982,417048;323357,414912;325713,413548;327851,412881;330812,411214;331590,410667;333609,408714;338050,406047;343102,403537;344958,402380;351373,398046;354169,395379;357295,393379;365354,387212;371112,381711;377527,376210;396936,354041;399607,349439;399732,349040;404009,342373;405325,340373;407075,337914;407628,336872;411082,330872;417826,316703;424405,301535;426338,295368;444966,278199;444473,278532;444473,278532;446520,268320;446461,268615;446940,269198;448421,270865;449408,270198;449432,270070;448750,270531;447105,269031;445054,249385;444939,249392;444731,249403;444802,250196;444637,254363;443980,256863;440032,263197;439045,268698;438058,270531;436413,278532;434604,284866;432630,291034;431479,295868;430163,300868;431212,299214;432136,295701;432959,290700;434933,284533;436742,278199;438387,270198;439374,268364;440361,262864;444309,256530;441677,269364;439703,280032;435262,293701;434383,295086;434008,297160;432794,300702;428189,310869;426050,316203;424734,319037;423090,322037;418649,330038;413878,337873;407792,348374;401048,358708;396607,364542;391837,370210;390192,372543;388383,374877;385587,377210;381013,382342;381145,382878;376375,387878;371276,391545;367164,394879;363268,397764;363874,397713;368151,394546;372263,391212;377362,387545;382132,382544;381968,381878;386573,376710;389370,374377;391179,372043;392824,369710;397594,364042;402035,358208;408779,347874;414865,337373;419635,329538;424077,321537;425721,318537;427037,315703;429176,310369;433781,300202;435591,293367;440032,279699;442006,269031;444637,256196;445231,253942;444802,253863;444966,249696;448585,245862;446670,253949;446670,253949;448585,245862;450065,244195;449079,246362;448853,250904;448750,255196;447105,260325;447105,260911;449079,255196;449408,246362;450174,244678;442992,237027;441915,239609;441512,243362;440993,241609;440803,241856;441348,243695;441019,246362;441677,248529;442187,248500;441841,247362;442170,244695;442992,237027;456810,232527;457139,232694;456974,239694;457139,244528;456645,253363;456152,258363;454671,265697;454178,271865;451710,283200;449408,293034;445295,294868;445624,293867;446282,286867;448750,279532;450723,278366;450723,278366;452862,265697;454013,259697;455000,253529;455823,247695;456152,242195;456316,237528;456645,235027;456810,232527;23167,155240;23248,155282;23256,155258;33091,131349;29472,138183;26511,140683;26504,140843;26218,147224;26226,147209;26511,140850;29472,138349;33091,131515;33214,131599;33275,131474;35064,116847;32761,118514;29307,125848;30097,126489;30123,126376;29472,125848;32926,118514;34965,117038;47730,107346;47522,107514;46640,110950;46085,112680;30952,140683;28814,147517;26840,154518;22563,169186;19767,179187;18451,186688;17793,190522;17300,194356;15819,204690;15326,211025;16148,217692;16534,214059;16477,212858;17135,205857;18615,195523;19790,194095;21495,182532;21412,180521;23037,175800;24004,171836;23715,172520;22728,172187;20260,179354;20425,183355;19273,191022;19109,192356;17464,194356;17958,190522;18615,186688;19931,179187;22728,169186;27004,154518;28978,147517;31116,140683;46249,112680;47730,107346;50691,90677;50691,90677;51513,91344;51513,91344;80330,66946;80298,66971;80202,67081;78859,68508;78519,69009;78297,69263;77337,70675;67304,82676;64507,86010;61711,89510;49347,103360;61876,89344;64672,85843;67468,82510;77502,70508;78519,69009;80202,67081;84505,55452;83086,55953;82030,56350;81779,56673;79969,58340;75364,61340;72238,64841;69278,68341;67304,70175;67237,70090;65371,72363;62205,76342;57106,82010;57928,83009;57944,82995;57270,82176;62369,76509;67468,70175;69442,68341;72403,64841;75528,61340;80134,58340;81943,56673;83917,55923;84540,55727;322752,25336;331141,29170;334760,32170;326700,28170;322752,25336;295448,13168;302027,14668;311238,19335;295448,13168;196426,12064;192972,12501;185570,13501;178333,15168;175207,16168;171589,17169;163670,18745;162213,19336;152179,22836;142310,26836;135402,30003;130796,31837;119446,37171;114018,40671;108755,44172;100366,50506;92470,56840;84914,63520;85562,64341;87166,63226;88531,62195;93457,57840;101353,51506;109741,45172;115005,41671;120433,38171;131783,32837;136224,30503;143132,27336;153002,23336;163035,19836;167250,18997;169286,18292;196999,12233;255251,8480;258767,8834;263537,10501;259918,10001;252352,8501;255251,8480;274393,7167;281137,7667;289361,11001;279163,9168;274393,7167;219372,7126;200374,8168;187215,10001;180964,11668;175536,13668;167970,14668;139349,25836;128986,30503;125861,31670;123065,33170;117801,36004;109577,40338;103326,45338;85233,59673;81452,63005;77752,66428;77831,66508;49375,100345;43618,108346;40986,113180;38354,117680;33419,127015;28052,135586;27991,135849;26182,140850;24866,143183;24537,143517;23077,148434;22728,151351;22399,155518;20096,162352;17958,169186;15655,179187;14339,188355;13516,197523;14668,191189;14774,190666;14997,188188;16313,179021;16725,179160;16760,179005;16313,178854;18616,168853;20754,162019;23046,155216;22892,155185;23221,151018;25031,143183;26346,140850;26391,140728;28156,135849;33584,127181;38518,117847;41150,113347;43782,108513;49539,100512;77995,66674;85562,59674;103655,45339;109906,40338;118130,36004;123394,33170;126190,31670;129315,30503;139678,25836;168299,14668;175865,13668;181293,11668;187544,10001;200703,8168;219701,7188;234971,7707;242483,0;250213,500;258109,1333;263372,2667;266827,4334;271103,3500;277518,5001;281466,6167;281302,6334;281137,7501;274393,7001;272090,6334;269788,5834;265346,4834;260905,3834;256300,3167;251201,3167;247088,3167;240673,3167;240372,3069;237548,4500;238535,6167;248404,8168;244012,8245;244086,8251;248733,8168;252681,8668;260247,10168;263866,10668;269952,12001;276203,13335;282289,14835;288375,16669;291335,17502;294296,18502;294334,18537;296458,18908;301603,20846;302322,21950;302521,22003;307126,23836;311074,25503;315022,27337;317982,29003;319956,30003;322094,31170;329332,35337;338543,41338;343313,44672;343452,44772;345889,46273;438716,223193;438647,224587;440525,224859;442335,226193;443157,230693;446282,236027;447598,236149;447598,234861;448935,231097;448914,230360;450230,225860;452039,225860;454836,224026;455165,231360;454342,234861;453355,238194;452862,243695;452697,246529;452368,249362;451667,249836;451710,250029;452382,249575;452697,246862;452862,244028;453355,238528;454342,235194;455165,231694;456480,232694;456316,235194;455987,237694;455822,242362;455493,247862;454671,253696;453684,259863;452533,265864;450394,278532;448421,279699;445953,287033;445295,294034;444966,295034;442170,302702;441348,303369;437893,311536;441512,303369;442335,302702;437071,317870;434275,319370;433695,320546;433781,320704;434439,319370;437235,317870;435262,323538;431643,330205;429834,333539;427860,336872;426379,339373;424241,344207;421938,348874;418320,353874;414701,358542;414852,358227;410753,363876;401871,373710;400122,376437;401871,373877;410753,364042;404009,374377;400534,378065;397745,380143;397594,380378;395850,381737;395785,382211;388054,390212;379829,397880;379449,398159;376704,401713;370125,406714;363975,411387;363953,411415;370125,406881;376704,401880;371276,407381;366856,410298;363798,411606;363710,411715;360420,413881;359180,414464;356061,417028;353018,419215;348412,422216;346932,422382;345287,423124;345031,423320;347096,422549;348577,422382;342655,426883;338872,428883;335089,430717;332417,431123;331964,431384;319463,436884;318825,437031;315022,439551;317160,440218;309264,443718;309922,441385;307291,442385;304823,443218;299724,444885;299043,444056;296599,444552;293638,445218;287552,446719;287351,446813;293145,445385;296105,444718;298573,444218;299560,445052;304659,443385;307126,442551;309758,441551;309100,443885;302191,447219;301853,447123;297092,449052;293145,450219;287223,451719;284776,451511;279659,452520;279492,452886;265840,455553;262714,454719;260083,454719;255477,456220;251365,456553;247253,456720;246806,456526;243058,457199;238535,456386;238700,456220;239522,455053;235739,454553;237548,453553;242976,453386;248240,453219;255806,453386;261070,452886;270939,450719;277518,449219;282453,449052;282796,448891;278012,449052;271432,450552;261563,452719;256300,453219;248733,453053;243470,453219;238041,453386;238206,452719;239357,451052;290019,442551;324397,429383;333444,424549;338543,421882;343807,419049;353676,413048;361571,406881;376375,395213;380487,391879;384435,388379;390357,382878;392824,378711;396368,375418;396397,375212;392989,378377;390521,382544;384600,388045;380652,391545;376540,394879;361736,406547;353841,412715;343971,418715;338708,421549;333609,424216;324562,429050;290184,442218;239522,450719;235739,450719;235245,449386;231298,449219;227679,450719;217152,450886;209421,450552;205637,450219;201854,449552;204133,447089;203664,447219;195173,445625;194781,445719;178497,442718;172082,441385;166490,440385;159746,437217;151357,434051;142639,430550;144119,429383;150205,430550;152837,432884;161884,435551;179813,440218;184254,441051;189024,441885;194288,443052;200088,444323;200538,444218;205966,445052;206131,444718;214026,445052;215342,445218;227514,445218;236397,445552;246924,444718;248240,444718;248733,446052;259096,444718;266004,443052;269952,442385;272419,442051;277847,440718;282289,439718;286730,438551;294876,437122;295941,436717;287388,438218;282946,439384;278505,440385;273077,441718;270610,442051;266662,442718;255971,443718;248733,444385;247417,444385;236890,445218;228008,444885;215836,444885;214520,444718;209421,442551;206624,444385;206617,444399;208927,442885;214026,445052;206131,444718;206193,444677;201032,443885;194946,442551;189682,441385;184912,440551;180471,439718;162542,435051;153495,432384;150863,430050;144777,428883;135731,424216;133099,424383;123723,419549;122078,416548;122407,416382;128164,419549;133921,422716;135566,421716;128822,417215;123229,414715;115499,410214;108919,405880;98556,401380;94609,398046;95431,397713;99379,398880;91154,390212;86549,386378;82272,382544;76844,378044;68949,369210;68407,367494;66810,365876;61382,359875;60724,356875;58586,353874;58331,353470;55790,351707;50855,344540;48059,337873;47730,337873;43947,330538;40328,323204;36545,314703;33091,306036;36545,311870;39999,319204;41150,323204;41626,323911;41040,320825;39513,318016;37027,312350;34077,307369;30459,297368;27358,287115;26340,284127;21906,266192;19945,253172;19931,253529;20096,256196;20918,262364;21905,268698;20260,263197;19109,256196;17793,256196;16971,249862;15819,245862;14832,242028;12036,239028;11214,239028;10391,234861;10062,229527;10720,222026;11049,219359;11609,217530;11337,213358;11707,207191;12365,205941;12365,205190;11049,207691;9898,206024;7759,203024;7369,200648;7266,200857;6608,207524;6114,214191;5621,219359;5621,230027;5785,235527;6114,241028;4634,246195;4305,246195;3318,236194;3318,225860;4141,217859;5620,219358;4305,217692;3976,211691;4305,202523;4470,200023;4963,195856;6937,188355;7920,183372;7595,182188;6443,188855;4470,196356;3976,200523;3812,203024;3483,212191;3812,218192;2989,226193;2989,236527;3976,246529;4305,246529;6443,256030;7595,263864;10062,271865;13948,289070;14287,292367;14997,292367;18616,301202;19932,305702;17464,301868;14832,295868;14668,297535;13237,293039;12201,293201;11049,289367;7101,280199;4634,272032;4470,265197;3318,257197;2496,249196;686,243362;1838,212358;2989,204357;2002,200023;3976,188022;4470,185188;5785,175520;9240,168520;8417,178021;9239,176392;9733,172499;9898,168186;11378,162685;13681,154351;16477,145850;16687,145611;17958,138849;19767,134015;21905,130015;26182,121681;29636,114180;34571,104512;38190,100345;41150,94511;43618,90844;46249,89510;46907,88510;49539,83176;54638,77176;54777,79684;54405,80738;59737,75175;62369,71675;65823,68341;66121,68676;65988,68508;70265,64174;74541,60174;79147,55173;85562,50339;92470,45172;96601,42252;99379,39671;104313,36671;109577,33837;110274,33474;112065,31691;115005,29503;118233,27836;120517,27304;120927,27003;165667,8668;167327,8302;171918,6667;175084,6021;176735,6007;177346,5834;214849,833;225499,792;236890,1000;237102,1161;242647,500;247746,1333;252845,2333;255476,2939;252681,2167;247582,1167;242483,333;24248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pict>
        </mc:Fallback>
      </mc:AlternateContent>
    </w:r>
    <w:r w:rsidR="002F10CD">
      <w:rPr>
        <w:noProof/>
      </w:rPr>
      <mc:AlternateContent>
        <mc:Choice Requires="wps">
          <w:drawing>
            <wp:anchor distT="0" distB="0" distL="114300" distR="114300" simplePos="0" relativeHeight="251669503" behindDoc="1" locked="0" layoutInCell="1" allowOverlap="1" wp14:anchorId="0DF757AC" wp14:editId="0E9483C2">
              <wp:simplePos x="0" y="0"/>
              <wp:positionH relativeFrom="column">
                <wp:posOffset>6403780</wp:posOffset>
              </wp:positionH>
              <wp:positionV relativeFrom="paragraph">
                <wp:posOffset>-461367</wp:posOffset>
              </wp:positionV>
              <wp:extent cx="685800" cy="685800"/>
              <wp:effectExtent l="0" t="0" r="0" b="0"/>
              <wp:wrapNone/>
              <wp:docPr id="1893818642" name="Freeform: Shap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H="1" flipV="1">
                        <a:off x="0" y="0"/>
                        <a:ext cx="685800" cy="68580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rgbClr val="DC7D28">
                          <a:alpha val="25000"/>
                        </a:srgb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FDE7A12" id="Freeform: Shape 10" o:spid="_x0000_s1026" alt="&quot;&quot;" style="position:absolute;margin-left:504.25pt;margin-top:-36.35pt;width:54pt;height:54pt;rotation:180;flip:x y;z-index:-251646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7519,26125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&#13;&#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dc7d28" stroked="f">
              <v:fill opacity="16448f"/>
              <v:stroke joinstyle="miter"/>
              <v:path arrowok="t" o:connecttype="custom" o:connectlocs="372851,682081;369645,683829;369837,683913;399500,664327;389137,666827;373593,668828;372853,666827;383709,665827;399500,664327;426455,661710;425822,661891;426147,661827;233080,657951;244059,660827;248747,661077;261824,667578;267746,668828;268116,668953;269473,667578;274654,669078;279835,670328;290045,672734;290198,672578;302041,674578;307716,675579;313391,676079;324987,676579;340778,676329;341463,676329;342999,675453;346453,674328;349969,674266;352374,674578;353022,676329;358542,676329;356815,678829;355829,680079;352621,681579;346699,681579;339051,681079;322520,680579;310183,679579;299327,678079;288471,676329;271940,673828;259110,669578;259259,669469;251708,667078;245046,664077;237398,661577;229502,658827;233080,657951;378318,652591;374549,653174;348478,654508;357062,655576;359283,655076;374580,653326;377097,652830;401742,648968;388938,650948;393332,651075;399654,649888;448481,648390;408323,659227;428645,654639;191012,643325;219386,655576;229502,658827;237151,661577;244800,664077;251461,667077;249981,668328;246033,667577;231970,662327;225061,659576;218153,656576;209024,653326;201128,649825;194960,646575;191012,643325;202609,637074;216179,644075;214452,645075;198661,637324;202609,637074;152522,620072;169300,629573;172754,633574;164859,629323;158937,625573;152522,620072;181943,613656;181945,613728;182778,614750;182870,614321;542266,597244;541370,597319;526566,608071;512009,616072;501646,622322;495972,624823;490050,627323;482895,631073;477467,634324;469571,637574;461429,640575;459209,642825;455754,644075;447119,645575;436016,649076;425900,652326;414797,655576;400980,659077;381489,662327;380995,663077;371623,665451;371866,665577;382274,662941;382475,662327;401967,659077;415784,655576;426887,652326;437003,649076;448106,645575;456742,644075;450896,647629;451067,647575;457235,643825;460689,642575;460919,642510;462416,640824;470559,637824;478454,634574;483882,631323;491037,627573;496959,625073;501019,623284;503127,621822;513490,615572;528047,607571;119172,593786;120108,594600;120428,594766;543922,587259;543837,587318;543837,587390;544230,587446;544331,587318;549253,583527;547796,584547;547538,584818;548537,584170;99026,570933;108344,582051;100956,573066;566722,570926;566700,570934;566537,572067;562589,576567;557901,581818;558184,581752;562589,576817;566537,572316;566722,570926;123142,565295;123630,565898;123655,565816;86645,559565;93060,563815;93375,564191;96299,564847;102929,571066;112059,578567;116006,584068;118227,586818;127602,594819;124889,597069;116157,587238;115760,587318;124023,596622;124889,597069;127603,594819;151042,613571;146354,615071;148081,616322;141173,616571;136732,613571;132537,610321;122175,601570;112552,592819;103670,584068;99475,579817;95528,575317;97008,573317;101943,577817;107371,582067;114032,589318;114599,589811;107371,582067;102189,577817;97255,573317;91827,566566;86645,559565;630193,519810;630068,519865;627373,526419;627603,488487;621064,498058;617857,504058;614649,509559;607001,519810;600339,530061;594417,538312;593924,538618;593520,539225;594171,538813;600092,530562;606754,520310;614402,510059;617610,504559;620817,498558;627479,488807;653139,485056;649932,494807;644257,505309;638582,516060;633401,522811;636855,515810;639816,508809;642036,505059;644997,500058;647711,495058;653139,485056;637169,463624;631180,474305;631070,474562;637102,463804;640454,439432;633256,459362;618114,490726;615897,494278;615883,494307;610701,503308;605520,513060;599599,520561;594664,529062;565550,562315;555927,570566;555004,571278;554606,571686;550582,575010;547292,578817;535202,588068;533307,589281;528162,593532;527419,594021;526319,595069;516697,601570;507074,607571;505973,608136;499458,612425;497438,613457;495478,614821;488816,618572;482592,621046;468719,628137;436172,640438;413492,646347;431822,642825;435276,642074;446379,638074;453287,635824;464390,630073;476973,625573;485035,622369;488570,620322;491777,619322;496218,616822;497385,616000;500413,613071;507074,609071;514653,605306;517437,603570;527060,597069;531254,593069;535942,590068;548032,580817;556667,572566;566290,564316;595404,531062;599411,524159;599599,523561;606014,513559;607987,510559;610612,506870;611442,505309;616623,496308;626739,475055;636608,452302;639507,443051;667449,417298;666709,417798;666709,417798;669780,402480;669691,402922;670410,403797;672631,406297;674111,405297;674149,405105;673124,405797;670657,403547;667581,374078;667409,374087;667096,374105;667203,375294;666956,381544;665969,385295;660048,394796;658567,403047;657087,405797;654620,417798;651906,427300;648945,436551;647218,443802;645244,451302;646818,448821;648205,443551;649438,436050;652399,426800;655113,417298;657580,405297;659061,402547;660541,394296;666463,384795;662515,404047;659554,420049;652892,440551;651575,442628;651011,445739;649192,451052;642283,466304;639076,474305;637102,478556;634634,483056;627973,495058;620817,506809;611689,522561;601572,538063;594911,546813;587756,555314;585288,558815;582574,562315;578380,565816;571520,573513;571718,574317;564563,581818;556914,587318;550746,592319;544903,596646;545811,596569;552226,591819;558395,586818;566043,581318;573199,573817;572952,572817;579860,565066;584055,561565;586769,558065;589236,554565;596391,546064;603053,537312;613169,521811;622298,506059;629453,494307;636115,482306;638582,477805;640556,473555;643764,465554;650672,450302;653386,440051;660048,419549;663009,403547;666956,384295;667846,380913;667203,380794;667449,374544;672878,368793;670005,380924;670005,380924;672878,368793;675098,366292;673618,369543;673279,376356;673124,382794;670657,390488;670657,391367;673618,382794;674111,369543;675262,367017;664489,355541;662872,359414;662268,365042;661490,362413;661205,362784;662022,365543;661528,369543;662515,372793;663280,372750;662762,371043;663255,367042;664489,355541;685214,348790;685708,349040;685461,359542;685708,366793;684967,380044;684227,387545;682007,398546;681267,407797;677566,424799;674111,439551;667943,442301;668437,440801;669424,430300;673124,419299;676085,417549;676085,417548;679293,398546;681020,389545;682500,380294;683734,371543;684227,363292;684474,356291;684967,352541;685214,348790;34750,232860;34873,232923;34884,232888;49636,197023;44208,207274;39767,211025;39756,211264;39326,220836;39339,220813;39767,211274;44208,207524;49636,197273;49821,197398;49913,197210;52596,175270;49142,177771;43961,188772;45146,189733;45185,189564;44208,188772;49389,177771;52448,175557;71595,161019;71283,161272;69960,166426;69127,169020;46428,211025;43221,221276;40260,231777;33845,253779;29650,268781;27677,280033;26690,285783;25949,291534;23729,307036;22989,316537;24222,326538;24801,321089;24716,319287;25703,308786;27923,293284;29684,291142;32242,273799;32118,270781;34555,263700;36006,257755;35572,258780;34092,258280;30391,269031;30637,275032;28910,286533;28664,288534;26196,291534;26936,285783;27923,280033;29897,268781;34092,253779;40507,231777;43467,221276;46675,211025;69374,169020;71595,161019;76036,136016;76036,136016;77269,137016;77269,137016;120495,100419;120448,100457;120304,100622;118289,102762;117779,103513;117446,103894;116006,106012;100956,124014;96761,129015;92567,134265;74020,155039;92814,134016;97008,128765;101202,123764;116253,105762;117779,103513;120304,100622;126758,83177;124629,83929;123045,84525;122668,85010;119954,87510;113045,92010;108358,97261;103917,102512;100956,105262;100855,105135;98057,108544;93307,114513;85658,123014;86892,124514;86916,124493;85905,123264;93554,114763;101202,105262;104163,102512;108604,97261;113292,92011;120201,87510;122915,85010;125875,83885;126810,83591;484129,38004;496712,43755;502140,48255;490050,42255;484129,38004;443171,19752;453041,22002;466857,29003;443171,19752;294640,18096;289458,18752;278355,20252;267499,22753;262811,24253;257383,25753;245505,28117;243319,29003;228269,34254;213465,40255;203102,45005;196194,47755;179169,55756;171027,61007;163132,66258;150549,75759;138705,85260;127371,95280;128343,96511;130748,94839;132796,93292;140186,86760;152029,77259;164612,67758;172507,62507;180650,57257;197674,49256;204336,45755;214699,41005;229502,35004;244553,29753;250875,28495;253929,27437;295498,18350;382876,12720;388150,13251;395305,15752;389877,15002;378528,12751;382876,12720;411590,10751;421706,11501;434042,16502;418745,13751;411590,10751;329058,10689;300561,12251;280822,15001;271447,17502;263304,20502;251955,22002;209024,38754;193480,45755;188792,47505;184597,49756;176702,54006;164365,60507;154990,68008;127849,89510;122177,94508;116629,99642;116746,99761;74062,150517;65426,162519;61479,169770;57531,176520;50129,190522;42077,203379;41987,203774;39273,211274;37299,214775;36806,215275;34616,222651;34092,227026;33598,233277;30144,243528;26936,253779;23482,268781;21508,282533;20275,296284;22002,286783;22162,285999;22495,282283;24469,268531;25087,268740;25141,268508;24469,268281;27923,253279;31131,243028;34569,232824;34338,232777;34832,226526;37546,214775;39520,211274;39586,211092;42234,203774;50376,190772;57778,176770;61725,170020;65673,162769;74309,150767;116993,100012;128343,89510;155483,68008;164859,60507;177195,54006;185091,49756;189285,47506;193973,45755;209517,38754;252448,22003;263798,20502;271940,17502;281316,15002;301054,12251;329552,10782;352457,11561;363724,0;375320,750;387163,2000;395059,4000;400240,6501;406655,5250;416277,7501;422199,9251;421952,9501;421706,11251;411590,10501;408135,9501;404681,8751;398019,7251;391358,5751;384449,4750;376801,4750;370632,4750;361010,4750;360558,4604;356322,6751;357802,9251;372606,12251;366018,12368;366130,12377;373100,12251;379021,13002;390371,15252;395799,16002;404928,18002;414304,20002;423433,22252;432562,25003;437003,26253;441444,27753;441502,27806;444686,28363;452404,31269;453482,32924;453781,33004;460689,35754;466611,38254;472532,41005;476974,43505;479934,45005;483142,46755;493998,53006;507815,62007;514970,67008;515177,67158;518834,69409;658074,334789;657970,336881;660788,337289;663502,339289;664736,346040;669423,354041;671397,354223;671397,352291;673403,346645;673371,345540;675345,338789;678059,338789;682253,336039;682747,347040;681513,352291;680033,357291;679293,365543;679046,369793;678552,374044;677501,374754;677566,375043;678573,374362;679046,370293;679293,366043;680033,357791;681513,352791;682747,347540;684721,349041;684474,352791;683981,356541;683734,363542;683240,371793;682007,380544;680526,389795;678799,398796;675592,417798;672631,419549;668930,430550;667943,441051;667449,442551;663255,454053;662021,455053;656840,467304;662268,455053;663502,454053;655606,476805;651412,479056;650542,480819;650672,481056;651659,479055;655853,476805;652892,485306;647464,495307;644750,500308;641790,505309;639569,509059;636362,516310;632907,523311;627479,530812;622051,537812;622277,537340;616129,545813;602806,560565;600183,564655;602806,560815;616129,546063;606014,561565;600801,567097;596617,570214;596391,570566;593775,572606;593677,573317;582081,585318;569744,596819;569174,597239;565056,602570;555187,610071;545963,617081;545930,617122;555187,610321;565056,602820;556914,611071;550283,615446;545696,617410;545564,617572;540630,620822;538770,621695;534092,625542;529527,628823;522619,633324;520398,633574;517930,634685;517546,634981;520645,633824;522865,633574;513983,640324;508308,643325;502634,646075;498625,646684;497946,647075;479194,655326;478238,655546;472532,659327;475740,660327;463897,665577;464884,662077;460936,663577;457235,664827;449586,667328;448564,666085;444898,666827;440457,667828;431328,670078;431027,670220;439717,668077;444158,667077;447859,666327;449339,667577;456988,665077;460689,663827;464637,662327;463650,665827;453287,670828;452779,670684;445639,673578;439717,675328;430835,677579;427165,677266;419488,678780;419238,679329;398760,683329;394072,682079;390124,682079;383216,684329;377047,684830;370879,685079;370209,684789;364588,685798;357802,684579;358049,684329;359283,682579;353608,681829;356322,680329;364464,680079;372360,679829;383709,680079;391604,679329;406408,676078;416277,673828;423679,673578;424194,673336;417018,673578;407149,675828;392345,679079;384449,679829;373100,679579;365204,679829;357062,680079;357309,679079;359036,676579;435029,663827;486596,644075;500166,636824;507815,632823;515710,628573;530514,619572;542357,610321;564563,592819;570731,587818;576653,582568;585535,574317;589236,568066;594552,563128;594595,562817;589483,567566;585782,573817;576899,582068;570978,587318;564810,592319;542604,609821;530761,619072;515957,628073;508062,632323;500413,636324;486843,643575;435276,663327;359283,676079;353608,676079;352868,674078;346946,673828;341518,676079;325727,676329;314131,675828;308456,675328;302782,674328;306200,670633;305495,670828;292759,668438;292172,668578;267746,664077;258123,662077;249734,660577;239618,655826;227035,651076;213958,645825;216179,644075;225308,645825;229256,649325;242826,653326;269720,660327;276381,661577;283537,662827;291432,664577;300133,666484;300807,666327;308950,667578;309196,667078;321039,667578;323013,667828;341271,667828;354595,668328;370386,667078;372359,667078;373100,669078;388644,667078;399006,664577;404928,663577;408629,663077;416771,661077;423433,659577;430094,657826;442314,655683;443912,655076;431082,657326;424420,659077;417758,660577;409616,662577;405915,663077;399994,664077;383956,665577;373100,666578;371126,666578;355335,667828;342012,667328;323754,667328;321780,667078;314131,663827;309937,666578;309926,666599;313391,664327;321040,667577;309197,667077;309290,667016;301548,665827;292419,663827;284523,662077;277368,660827;270707,659577;243813,652576;230243,648575;226295,645075;217166,643325;203596,636324;199648,636574;185584,629323;183117,624823;183610,624573;192246,629323;200882,634074;203349,632574;193233,625823;184844,622072;173248,615321;163379,608821;147835,602070;141913,597069;143147,596569;149068,598319;136732,585318;129823,579567;123408,573817;115266,567066;103423,553814;102610,551241;100215,548814;92073,539813;91087,535312;87879,530812;87497,530204;83684,527561;76282,516810;72088,506809;71595,506809;65920,495808;60492,484806;54817,472055;49636,459053;54817,467804;59998,478806;61725,484806;62439,485867;61561,481238;59270,477024;55540,468525;51116,461053;45688,446052;41037,430673;39510,426190;32859,399287;29918,379757;29897,380294;30144,384295;31377,393546;32858,403047;30391,394796;28664,384295;26690,384295;25456,374793;23729,368793;22249,363042;18054,358542;16820,358542;15587,352291;15093,344290;16080,333039;16574,329038;17414,326294;17005,320037;17560,310786;18547,308911;18547,307786;16574,311536;14847,309036;11639,304535;11053,300973;10899,301285;9912,311286;9172,321287;8432,329038;8432,345040;8678,353291;9172,361542;6951,369293;6458,369293;4977,354291;4977,338789;6211,326788;8431,329037;6458,326538;5964,317537;6458,303785;6704,300035;7445,293784;10405,282533;11881,275059;11392,273282;9665,283283;6704,294534;5964,300785;5717,304535;5224,318287;5717,327288;4484,339289;4484,354791;5964,369793;6458,369793;9665,384045;11392,395796;15093,407797;20922,433605;21431,438551;22495,438551;27923,451802;29897,458553;26196,452803;22249,443802;22002,446302;19855,439559;18301,439801;16574,434051;10652,420299;6951,408047;6704,397796;4977,385795;3744,373793;1030,365042;2757,318537;4484,306536;3004,300035;5964,282033;6704,277782;8678,263281;13860,252779;12626,267031;13859,264588;14600,258749;14847,252279;17067,244028;20521,231527;24716,218775;25030,218417;26937,208274;29650,201023;32858,195022;39273,182521;44454,171270;51856,156768;57284,150517;61725,141766;65427,136266;69374,134265;70361,132765;74309,124764;81957,115763;82166,119525;81608,121107;89606,112763;93554,107513;98735,102512;99182,103015;98982,102762;105397,96261;111812,90260;118720,82759;128343,75509;138705,67758;144901,63377;149068,59507;156470,55006;164365,50756;165411,50211;168097,47537;172508,44255;177350,41755;180775,40956;181390,40504;248501,13001;250991,12453;257876,10001;262626,9032;265103,9011;266019,8751;322273,1250;338249,1188;355335,1500;355653,1742;363971,750;371619,2000;379268,3500;383214,4409;379021,3250;371372,1750;363724,500;363724,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pict>
        </mc:Fallback>
      </mc:AlternateContent>
    </w:r>
    <w:r w:rsidR="002F10CD">
      <w:rPr>
        <w:noProof/>
      </w:rPr>
      <mc:AlternateContent>
        <mc:Choice Requires="wps">
          <w:drawing>
            <wp:anchor distT="0" distB="0" distL="114300" distR="114300" simplePos="0" relativeHeight="251663359" behindDoc="1" locked="0" layoutInCell="1" allowOverlap="1" wp14:anchorId="050B5C72" wp14:editId="6474814D">
              <wp:simplePos x="0" y="0"/>
              <wp:positionH relativeFrom="column">
                <wp:posOffset>6049645</wp:posOffset>
              </wp:positionH>
              <wp:positionV relativeFrom="page">
                <wp:posOffset>-457200</wp:posOffset>
              </wp:positionV>
              <wp:extent cx="1371600" cy="1371600"/>
              <wp:effectExtent l="0" t="0" r="0" b="0"/>
              <wp:wrapNone/>
              <wp:docPr id="1999805947" name="Freeform: Shap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H="1">
                        <a:off x="0" y="0"/>
                        <a:ext cx="1371600" cy="137160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rgbClr val="F04840"/>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4B22317A" id="Freeform: Shape 10" o:spid="_x0000_s1026" alt="&quot;&quot;" style="position:absolute;margin-left:476.35pt;margin-top:-36pt;width:108pt;height:108pt;rotation:180;flip:x;z-index:-25165312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47519,26125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&#13;&#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f04840" stroked="f">
              <v:stroke joinstyle="miter"/>
              <v:path arrowok="t" o:connecttype="custom" o:connectlocs="745701,1364161;739291,1367659;739675,1367826;799000,1328654;778275,1333655;747186,1337655;745706,1333655;767419,1331655;799000,1328654;852911,1323420;851645,1323782;852294,1323654;466160,1315903;488119,1321654;497495,1322153;523648,1335155;535491,1337655;536232,1337906;538946,1335155;549308,1338156;559671,1340656;580090,1345468;580396,1345157;604082,1349157;615432,1351157;626782,1352157;649974,1353157;681556,1352657;682927,1352657;685997,1350907;692906,1348657;699937,1348532;704749,1349156;706044,1352657;717085,1352657;713631,1357658;711657,1360158;705242,1363159;693399,1363159;678102,1362158;645040,1361158;620366,1359158;598654,1356158;576942,1352657;543880,1347657;518220,1339156;518517,1338937;503416,1334155;490093,1328155;474796,1323154;459005,1317653;466160,1315903;756637,1305182;749098,1306348;696956,1309016;714124,1311152;718566,1310152;749160,1306652;754195,1305660;803484,1297936;777876,1301897;786663,1302151;799308,1299776;896963,1296780;816646,1318455;857290,1309277;382025,1286649;438773,1311152;459005,1317653;474302,1323153;489599,1328154;502923,1334155;499962,1336655;492066,1335155;463939,1324654;450122,1319153;436306,1313152;418047,1306652;402256,1299651;389920,1293150;382025,1286649;405218,1274148;432358,1288150;428904,1290150;397322,1274648;405218,1274148;305045,1240144;338600,1259146;345509,1267147;329718,1258646;317875,1251146;305045,1240144;363886,1227313;363890,1227455;365557,1229499;365740,1228643;1084532,1194488;1082740,1194639;1053133,1216141;1024018,1232143;1003293,1244645;991943,1249645;980100,1254646;965790,1262147;954933,1268647;939143,1275148;922859,1281149;918417,1285649;911509,1288150;894238,1291150;872032,1298151;851800,1304652;829594,1311153;801960,1318153;762977,1324654;761990,1326154;743247,1330903;743732,1331155;764547,1325881;764951,1324654;803935,1318153;831569,1311153;853774,1304652;874006,1298151;896212,1291150;913483,1288150;901791,1295259;902133,1295151;914470,1287650;921379,1285150;921839,1285020;924833,1281649;941117,1275648;956908,1269148;967764,1262647;982074,1255146;993917,1250145;1002038,1246568;1006254,1243644;1026979,1231143;1056093,1215141;238343,1187572;240217,1189201;240856,1189531;1087844,1174518;1087675,1174636;1087675,1174779;1088459,1174893;1088662,1174636;1098505,1167054;1095592,1169093;1095077,1169636;1097074,1168340;198051,1141866;216688,1164103;201911,1146133;1133444,1141851;1133400,1141867;1133073,1144133;1125178,1153134;1115802,1163635;1116367,1163503;1125178,1153634;1133073,1144633;1133444,1141851;246283,1130591;247260,1131797;247309,1131631;173291,1119130;186121,1127631;186751,1128383;192597,1129694;205859,1142132;224117,1157134;232012,1168135;236453,1173636;255205,1189638;249777,1194138;232314,1174475;231519,1174636;248045,1193244;249777,1194138;255205,1189638;302084,1227142;292708,1230143;296162,1232643;282346,1233143;273463,1227142;265075,1220642;244349,1203139;225104,1185638;207339,1168135;198951,1159635;191055,1150634;194016,1146633;203885,1155634;214742,1164135;228065,1178637;229197,1179621;214742,1164135;204379,1155634;194509,1146633;183653,1133131;173291,1119130;1260386,1039621;1260136,1039729;1254747,1052837;1255206,976974;1242129,996115;1235713,1008117;1229299,1019118;1214001,1039621;1200678,1060123;1188835,1076625;1187847,1077237;1187039,1078450;1188341,1077625;1200184,1061123;1213508,1040621;1228805,1020119;1235220,1009117;1241635,997116;1254959,977613;1306279,970113;1299863,989615;1288514,1010617;1277164,1032120;1266802,1045621;1273710,1031620;1279632,1017618;1284073,1010118;1289994,1000116;1295422,990115;1306279,970113;1274338,927248;1262360,948610;1262140,949124;1274203,927608;1280907,878865;1266511,918724;1236228,981452;1231794,988556;1231766,988615;1221403,1006617;1211040,1026119;1199197,1041121;1189328,1058123;1131100,1124631;1111854,1141133;1110008,1142556;1109212,1143372;1101164,1150020;1094583,1157634;1070403,1176137;1066615,1178562;1056324,1187064;1054838,1188042;1052639,1190138;1033394,1203140;1014149,1215141;1011946,1216273;998916,1224850;994876,1226914;990956,1229643;977633,1237144;965184,1242091;937439,1256273;872345,1280876;826985,1292695;863643,1285649;870552,1284149;892757,1276148;906574,1271648;928780,1260146;953947,1251145;970070,1244737;977139,1240644;983554,1238644;992437,1233643;994770,1232000;1000826,1226143;1014149,1218142;1029307,1210612;1034874,1207140;1054119,1194138;1062508,1186137;1071884,1180137;1096063,1161635;1113335,1145133;1132580,1128631;1190808,1062123;1198822,1048318;1199197,1047121;1212027,1027119;1215975,1021118;1221224,1013741;1222883,1010617;1233246,992615;1253478,950110;1273216,904605;1279015,886103;1334899,834597;1333419,835597;1333419,835597;1339560,804960;1339383,805845;1340820,807594;1345262,812594;1348223,810594;1348297,810210;1346249,811594;1341314,807093;1335162,748155;1334817,748175;1334193,748210;1334406,750587;1333912,763089;1331939,770589;1320096,789592;1317135,806094;1314174,811594;1309239,835597;1303811,854599;1297890,873102;1294436,887603;1290488,902605;1293636,897642;1296409,887103;1298876,872101;1304798,853599;1310226,834597;1315161,810594;1318122,805093;1321082,788591;1332926,769589;1325030,808093;1319109,840097;1305785,881102;1303149,885257;1302023,891479;1298383,902105;1284566,932608;1278151,948610;1274203,957111;1269269,966112;1255946,990115;1241635,1013618;1223377,1045122;1203145,1076125;1189822,1093627;1175511,1110629;1170576,1117630;1165149,1124631;1156760,1131631;1143039,1147025;1143436,1148633;1129126,1163635;1113828,1174636;1101492,1184638;1089805,1193292;1091623,1193139;1104453,1183637;1116789,1173636;1132086,1162635;1146397,1147633;1145903,1145633;1159720,1130131;1168109,1123131;1173537,1116130;1178472,1109129;1192782,1092127;1206106,1074625;1226338,1043621;1244596,1012118;1258906,988615;1272230,964612;1277164,955611;1281112,947110;1287527,931108;1301344,900605;1306772,880102;1320096,839098;1326017,807094;1333912,768589;1335693,761826;1334406,761588;1334899,749087;1345755,737586;1340009,761848;1340010,761848;1345756,737586;1350196,732585;1347236,739086;1346558,752712;1346249,765589;1341314,780976;1341314,782734;1347236,765589;1348223,739085;1350523,734034;1328977,711082;1325744,718827;1324536,730085;1322980,724826;1322410,725568;1324043,731085;1323056,739086;1325030,745586;1326560,745500;1325523,742086;1326510,734085;1328977,711082;1370429,697581;1371416,698081;1370922,719083;1371416,733585;1369935,760088;1368455,775090;1364013,797092;1362533,815595;1355131,849599;1348223,879102;1335886,884603;1336873,881602;1338847,860600;1346249,838597;1352170,835097;1352170,835097;1358586,797092;1362040,779090;1365000,760588;1367468,743086;1368455,726584;1368948,712583;1369935,705082;1370429,697581;69500,465721;69745,465845;69768,465775;99272,394046;88415,414548;79533,422049;79512,422528;78653,441671;78678,441626;79533,422549;88415,415048;99272,394546;99641,394796;99826,394421;105193,350541;98284,355541;87922,377544;90292,379466;90370,379128;88415,377544;98778,355541;104895,351113;143189,322037;142566,322543;139920,332851;138255,338039;92856,422049;86441,442551;80519,463554;67689,507559;59301,537562;55353,560065;53379,571566;51899,583068;47458,614071;45977,633074;48445,653076;49601,642177;49432,638574;51405,617572;55846,586568;59369,582285;64484,547597;64235,541563;69111,527400;72011,515509;71144,517560;68183,516560;60781,538063;61275,550064;57820,573067;57327,577067;52392,583068;53873,571566;55846,560065;59794,537562;68183,507559;81013,463554;86935,442551;93349,422049;138748,338039;143189,322037;152072,272032;152072,272032;154539,274032;154539,274031;240990,200837;240895,200914;240607,201244;236577,205524;235558,207026;234892,207788;232012,212025;201912,248029;193522,258030;185134,268531;148040,310079;185627,268031;194016,257530;202405,247529;232506,211524;235558,207026;240607,201244;253516,166355;249257,167858;246090,169050;245336,170019;239908,175020;226091,184021;216715,194522;207833,205023;201912,210524;201711,210269;196113,217088;186614,229027;171317,246029;173784,249028;173831,248986;171810,246528;187107,229526;202405,210524;208326,205024;217209,194522;226584,184021;240401,175020;245829,170020;251751,167770;253620,167182;968257,76009;993423,87510;1004280,96511;980100,84510;968257,76009;886343,39504;906081,44005;933715,58006;886343,39504;589279,36192;578916,37504;556710,40504;534998,45505;525622,48505;514766,51506;491011,56235;486639,58007;456538,68508;426930,80509;406205,90010;392388,95511;358339,111513;342055,122014;326264,132515;301097,151517;277411,170520;254742,190560;256686,193022;261497,189678;265592,186585;280372,173520;304058,154518;329224,135516;345015,125014;361299,114513;395348,98511;408672,91510;429397,82009;459005,70008;489106,59507;501750,56990;507858,54875;590996,36699;765753,25440;776300,26503;790611,31503;779755,30003;757056,25503;765753,25440;823179,21502;843411,23002;868084,33003;837490,27503;823179,21502;658117,21377;601122,24503;561645,30003;542893,35004;526609,41004;503910,44005;418047,77509;386959,91510;377583,95011;369195,99511;353404,108012;328731,121014;309979,136015;255699,179020;244355,189016;233257,199285;233493,199523;148124,301034;130853,325037;122957,339539;115062,353041;100258,381044;84155,406759;83974,407547;78546,422549;74598,429550;73611,430550;69232,445302;68183,454053;67196,466554;60288,487057;53873,507559;46964,537562;43016,565066;40549,592569;44003,573566;44323,571998;44990,564565;48938,537062;50174,537480;50281,537016;48938,536562;55847,506559;62262,486056;69139,465648;68677,465554;69664,453053;75092,429550;79039,422549;79172,422184;84468,407547;100752,381544;115555,353541;123451,340040;131346,325538;148618,301535;233986,200023;256686,179021;310966,136016;329718,121014;354391,108013;370182,99511;378571,95011;387946,91510;419035,77509;504897,44005;527596,41005;543880,35004;562632,30003;602109,24503;659104,21565;704914,23122;727448,0;750640,1500;774326,4000;790117,8001;800480,13002;813310,10501;832555,15002;844398,18502;843905,19002;843411,22502;823179,21002;816271,19002;809363,17502;796039,14501;782716,11501;768899,9501;753602,9501;741265,9501;722020,9501;721116,9208;712644,13501;715605,18502;745213,24503;732037,24736;732259,24753;746199,24503;758043,26003;780742,30503;791598,32004;809856,36004;828608,40005;846866,44505;865124,50006;874006,52506;882889,55506;883003,55612;889373,56725;904809,62538;906965,65849;907562,66008;921379,71508;933222,76509;945065,82010;953947,87010;959869,90010;966283,93511;987996,106012;1015629,124014;1029940,134016;1030355,134315;1037668,138818;1316148,669578;1315940,673762;1321576,674578;1327004,678579;1329471,692080;1338847,708082;1342795,708446;1342795,704582;1346806,693290;1346742,691080;1350690,677579;1356118,677579;1364507,672078;1365494,694081;1363026,704582;1360066,714583;1358585,731085;1358092,739586;1357105,748087;1355001,749509;1355131,750087;1357147,748725;1358092,740586;1358585,732085;1360066,715583;1363026,705582;1365494,695081;1369441,698081;1368948,705582;1367961,713083;1367467,727085;1366480,743586;1364013,761089;1361053,779590;1357598,797593;1351183,835597;1345262,839098;1337860,861100;1335886,882103;1334899,885103;1326510,908106;1324043,910106;1313680,934608;1324536,910106;1327004,908106;1311213,953611;1302824,958111;1301084,961638;1301344,962111;1303318,958111;1311706,953611;1305785,970613;1294929,990615;1289501,1000616;1283579,1010617;1279138,1018118;1272723,1032620;1265815,1046622;1254959,1061623;1244102,1075625;1244555,1074681;1232259,1091627;1205612,1121130;1200366,1129310;1205612,1121630;1232259,1092127;1212027,1123130;1201603,1134194;1193234,1140428;1192782,1141133;1187550,1145211;1187354,1146633;1164161,1170636;1139488,1193639;1138347,1194478;1130113,1205140;1110374,1220141;1091926,1234162;1091860,1234244;1110374,1220642;1130113,1205640;1113828,1222142;1100567,1230893;1091393,1234819;1091129,1235144;1081260,1241644;1077541,1243391;1068184,1251083;1059054,1257646;1045237,1266647;1040796,1267147;1035860,1269371;1035093,1269961;1041289,1267647;1045731,1267147;1027966,1280649;1016616,1286650;1005267,1292150;997250,1293369;995891,1294151;958388,1310652;956476,1311093;945065,1318653;951479,1320653;927793,1331155;929767,1324154;921872,1327154;914470,1329654;899173,1334655;897129,1332169;889797,1333655;880914,1335655;862656,1340156;862054,1340439;879434,1336155;888316,1334155;895718,1332655;898679,1335155;913976,1330154;921378,1327654;929273,1324654;927300,1331655;906574,1341656;905558,1341368;891277,1347156;879434,1350657;861669,1355157;854329,1354532;838977,1357560;838477,1358658;797519,1366659;788143,1364158;780248,1364158;766431,1368659;754095,1369659;741758,1370159;740418,1369577;729175,1371597;715605,1369159;716099,1368659;718566,1365158;707216,1363658;712644,1360658;728929,1360158;744719,1359658;767418,1360158;783209,1358658;812817,1352157;832555,1347657;847359,1347156;848389,1346672;834036,1347157;814297,1351657;784689,1358158;768899,1359658;746199,1359158;730409,1359658;714124,1360158;714618,1358158;718072,1353157;870058,1327654;973192,1288150;1000332,1273648;1015629,1265647;1031420,1257146;1061028,1239144;1084714,1220642;1129126,1185638;1141462,1175637;1153305,1165136;1171070,1148633;1178472,1136132;1189104,1126255;1189190,1125635;1178966,1135132;1171563,1147633;1153799,1164135;1141956,1174636;1129619,1184638;1085208,1219642;1061522,1238144;1031914,1256146;1016123,1264647;1000826,1272648;973686,1287150;870552,1326654;718566,1352157;707216,1352157;705736,1348157;693893,1347657;683036,1352157;651455,1352657;628262,1351657;616912,1350657;605563,1348657;612400,1341267;610991,1341656;585518,1336876;584344,1337156;535492,1328155;516246,1324154;499469,1321154;479237,1311652;454070,1302152;427917,1291650;432358,1288150;450616,1291650;458512,1298651;485652,1306652;539439,1320653;552762,1323154;567073,1325654;582864,1329155;600265,1332968;601615,1332655;617899,1335155;618393,1334155;642079,1335155;646026,1335655;682543,1335655;709190,1336655;740771,1334155;744719,1334155;746199,1338156;777287,1334155;798013,1329155;809856,1327154;817258,1326154;833542,1322154;846866,1319153;860189,1315653;884628,1311367;887823,1310152;862163,1314653;848839,1318153;835516,1321154;819232,1325154;811830,1326154;799987,1328155;767912,1331155;746199,1333155;742252,1333155;710670,1335655;684023,1334655;647507,1334655;643559,1334155;628262,1327654;619873,1333155;619852,1333198;626782,1328654;642079,1335155;618393,1334155;618580,1334032;603096,1331655;584838,1327654;569047,1324154;554736,1321654;541413,1319153;487626,1305152;460485,1297151;452590,1290150;434332,1286649;407192,1272648;399296,1273148;371169,1258646;366234,1249645;367221,1249145;384492,1258646;401763,1268148;406698,1265147;386466,1251645;369688,1244145;346496,1230643;326757,1217641;295669,1204140;283826,1194139;286293,1193139;298136,1196639;273463,1170636;259646,1159135;246816,1147633;230532,1134132;206846,1107629;205221,1102482;200431,1097627;184147,1079625;182173,1070624;175758,1061623;174994,1060409;167369,1055122;152565,1033620;144176,1013618;143189,1013618;131840,991615;120984,969613;109634,944110;99272,918107;109634,935609;119997,957611;123451,969613;124879,971734;123121,962476;118539,954048;111080,937051;102232,922107;91376,892103;82075,861346;79021,852381;65719,798575;59836,759515;59794,760588;60288,768589;62755,787092;65716,806094;60781,789592;57327,768589;53379,768589;50912,749587;47458,737586;44497,726084;36108,717083;33641,717083;31173,704582;30186,688580;32160,666077;33147,658077;34828,652589;34011,640074;35121,621572;37095,617822;37095,615571;33147,623072;29693,618072;23278,609071;22106,601945;21798,602570;19824,622572;18343,642574;16863,658077;16863,690080;17356,706582;18343,723084;13902,738586;12915,738586;9955,708582;9955,677579;12422,653576;16861,658074;12915,653076;11929,635074;12915,607570;13409,600070;14889,587568;20811,565066;23761,550117;22785,546563;19330,566566;13409,589069;11929,601570;11435,609071;10448,636574;11435,654576;8968,678579;8968,709582;11929,739586;12915,739586;19330,768089;22785,791592;30186,815595;41845,867210;42862,877102;44991,877102;55847,903605;59795,917107;52392,905605;44497,887603;44004,892604;39711,879118;36602,879602;33147,868101;21304,840598;13902,816095;13409,795592;9955,771590;7487,747587;2059,730085;5513,637074;8968,613071;6007,600070;11929,564066;13409,555564;17356,526561;27719,505559;25252,534062;27718,529177;29199,517497;29693,504558;34134,488056;41043,463053;49432,437551;50060,436834;53873,416548;59301,402046;65716,390045;78546,365042;88909,342540;103712,313536;114569,301034;123451,283533;130853,272531;138748,268531;140722,265531;148618,249529;163915,231527;164331,239051;163215,242213;179212,225526;187107,215025;197470,205024;198363,206029;197964,205524;210794,192522;223624,180521;237441,165519;256686,151017;277411,135516;289803,126755;298136,119013;312940,110012;328731,101512;330821,100422;336195,95074;345015,88510;354700,83509;361551,81911;362780,81009;497001,26003;501981,24905;515753,20002;525252,18064;530205,18022;532037,17502;644546,2500;676498,2375;710670,3000;711306,3483;727942,1500;743239,4000;758536,7000;766429,8818;758043,6500;742745,3500;727448,1000;727448,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E75F8" w14:textId="79776D9F" w:rsidR="00756B5A" w:rsidRDefault="001524BE" w:rsidP="002F10CD">
    <w:pPr>
      <w:pStyle w:val="Header"/>
      <w:jc w:val="left"/>
    </w:pPr>
    <w:r>
      <w:rPr>
        <w:noProof/>
      </w:rPr>
      <mc:AlternateContent>
        <mc:Choice Requires="wps">
          <w:drawing>
            <wp:anchor distT="0" distB="0" distL="114300" distR="114300" simplePos="0" relativeHeight="251672576" behindDoc="1" locked="0" layoutInCell="1" allowOverlap="1" wp14:anchorId="75B553EF" wp14:editId="070F4217">
              <wp:simplePos x="0" y="0"/>
              <wp:positionH relativeFrom="column">
                <wp:posOffset>-584200</wp:posOffset>
              </wp:positionH>
              <wp:positionV relativeFrom="paragraph">
                <wp:posOffset>-524934</wp:posOffset>
              </wp:positionV>
              <wp:extent cx="8856133" cy="448733"/>
              <wp:effectExtent l="0" t="0" r="0" b="0"/>
              <wp:wrapNone/>
              <wp:docPr id="14420790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8856133" cy="448733"/>
                      </a:xfrm>
                      <a:prstGeom prst="rect">
                        <a:avLst/>
                      </a:prstGeom>
                      <a:solidFill>
                        <a:srgbClr val="6E002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CFB0" id="Rectangle 1" o:spid="_x0000_s1026" alt="&quot;&quot;" style="position:absolute;margin-left:-46pt;margin-top:-41.35pt;width:697.35pt;height:35.35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" fillcolor="#6e002a" stroked="f" strokeweight="1pt"/>
          </w:pict>
        </mc:Fallback>
      </mc:AlternateContent>
    </w:r>
    <w:r w:rsidR="00375297">
      <w:fldChar w:fldCharType="begin"/>
    </w:r>
    <w:r w:rsidR="00375297">
      <w:instrText xml:space="preserve"> INCLUDEPICTURE "/Users/lukewyman/Library/Group Containers/UBF8T346G9.ms/WebArchiveCopyPasteTempFiles/com.microsoft.Word/University_of_Montana_seal.png" \* MERGEFORMATINET </w:instrText>
    </w:r>
    <w:r w:rsidR="00375297">
      <w:fldChar w:fldCharType="separate"/>
    </w:r>
    <w:r w:rsidR="00375297">
      <w:fldChar w:fldCharType="end"/>
    </w:r>
    <w:r w:rsidR="001B54B6">
      <w:fldChar w:fldCharType="begin"/>
    </w:r>
    <w:r w:rsidR="001B54B6">
      <w:instrText xml:space="preserve"> INCLUDEPICTURE "/Users/lukewyman/Library/Group Containers/UBF8T346G9.ms/WebArchiveCopyPasteTempFiles/com.microsoft.Word/opengraph-logo.jpg" \* MERGEFORMATINET </w:instrText>
    </w:r>
    <w:r w:rsidR="001B54B6">
      <w:fldChar w:fldCharType="separate"/>
    </w:r>
    <w:r w:rsidR="001B54B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ABA"/>
    <w:multiLevelType w:val="hybridMultilevel"/>
    <w:tmpl w:val="60CE3110"/>
    <w:lvl w:ilvl="0" w:tplc="83248FD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48F"/>
    <w:multiLevelType w:val="hybridMultilevel"/>
    <w:tmpl w:val="C5606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64280"/>
    <w:multiLevelType w:val="hybridMultilevel"/>
    <w:tmpl w:val="FA368E1E"/>
    <w:lvl w:ilvl="0" w:tplc="E8BE7996">
      <w:start w:val="1"/>
      <w:numFmt w:val="decimalZero"/>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1E33A5"/>
    <w:multiLevelType w:val="hybridMultilevel"/>
    <w:tmpl w:val="D72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13382"/>
    <w:multiLevelType w:val="hybridMultilevel"/>
    <w:tmpl w:val="5DF2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04431"/>
    <w:multiLevelType w:val="hybridMultilevel"/>
    <w:tmpl w:val="87EE53B2"/>
    <w:lvl w:ilvl="0" w:tplc="83248FD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86FB6"/>
    <w:multiLevelType w:val="hybridMultilevel"/>
    <w:tmpl w:val="638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24C80"/>
    <w:multiLevelType w:val="hybridMultilevel"/>
    <w:tmpl w:val="01DC8DF4"/>
    <w:lvl w:ilvl="0" w:tplc="8466D3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9685F"/>
    <w:multiLevelType w:val="hybridMultilevel"/>
    <w:tmpl w:val="AF26C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55CB2"/>
    <w:multiLevelType w:val="hybridMultilevel"/>
    <w:tmpl w:val="E4C0556E"/>
    <w:lvl w:ilvl="0" w:tplc="83248FD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F0D27"/>
    <w:multiLevelType w:val="hybridMultilevel"/>
    <w:tmpl w:val="27B6D4EE"/>
    <w:lvl w:ilvl="0" w:tplc="8466D398">
      <w:start w:val="1"/>
      <w:numFmt w:val="decimalZero"/>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413A69"/>
    <w:multiLevelType w:val="hybridMultilevel"/>
    <w:tmpl w:val="FEF8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74420"/>
    <w:multiLevelType w:val="hybridMultilevel"/>
    <w:tmpl w:val="A70A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29E7"/>
    <w:multiLevelType w:val="hybridMultilevel"/>
    <w:tmpl w:val="68B8D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BD725E"/>
    <w:multiLevelType w:val="hybridMultilevel"/>
    <w:tmpl w:val="BC163A9C"/>
    <w:lvl w:ilvl="0" w:tplc="83248FD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4651B8"/>
    <w:multiLevelType w:val="hybridMultilevel"/>
    <w:tmpl w:val="A3C6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730F0"/>
    <w:multiLevelType w:val="hybridMultilevel"/>
    <w:tmpl w:val="2C18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6B6E81"/>
    <w:multiLevelType w:val="hybridMultilevel"/>
    <w:tmpl w:val="A0E866EC"/>
    <w:lvl w:ilvl="0" w:tplc="0E0AEE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F51EE"/>
    <w:multiLevelType w:val="hybridMultilevel"/>
    <w:tmpl w:val="EE76C9A8"/>
    <w:lvl w:ilvl="0" w:tplc="D1182320">
      <w:start w:val="1"/>
      <w:numFmt w:val="decimalZero"/>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1134245">
    <w:abstractNumId w:val="1"/>
  </w:num>
  <w:num w:numId="2" w16cid:durableId="1469400533">
    <w:abstractNumId w:val="11"/>
  </w:num>
  <w:num w:numId="3" w16cid:durableId="961570177">
    <w:abstractNumId w:val="13"/>
  </w:num>
  <w:num w:numId="4" w16cid:durableId="1999337367">
    <w:abstractNumId w:val="4"/>
  </w:num>
  <w:num w:numId="5" w16cid:durableId="1005547642">
    <w:abstractNumId w:val="12"/>
  </w:num>
  <w:num w:numId="6" w16cid:durableId="1888570533">
    <w:abstractNumId w:val="8"/>
  </w:num>
  <w:num w:numId="7" w16cid:durableId="1574654503">
    <w:abstractNumId w:val="16"/>
  </w:num>
  <w:num w:numId="8" w16cid:durableId="1711612556">
    <w:abstractNumId w:val="3"/>
  </w:num>
  <w:num w:numId="9" w16cid:durableId="812526822">
    <w:abstractNumId w:val="6"/>
  </w:num>
  <w:num w:numId="10" w16cid:durableId="1800145623">
    <w:abstractNumId w:val="17"/>
  </w:num>
  <w:num w:numId="11" w16cid:durableId="352348242">
    <w:abstractNumId w:val="18"/>
  </w:num>
  <w:num w:numId="12" w16cid:durableId="2060587111">
    <w:abstractNumId w:val="2"/>
  </w:num>
  <w:num w:numId="13" w16cid:durableId="1968848874">
    <w:abstractNumId w:val="10"/>
  </w:num>
  <w:num w:numId="14" w16cid:durableId="1804541126">
    <w:abstractNumId w:val="0"/>
  </w:num>
  <w:num w:numId="15" w16cid:durableId="1409038377">
    <w:abstractNumId w:val="9"/>
  </w:num>
  <w:num w:numId="16" w16cid:durableId="884029458">
    <w:abstractNumId w:val="14"/>
  </w:num>
  <w:num w:numId="17" w16cid:durableId="67192780">
    <w:abstractNumId w:val="5"/>
  </w:num>
  <w:num w:numId="18" w16cid:durableId="1971477834">
    <w:abstractNumId w:val="7"/>
  </w:num>
  <w:num w:numId="19" w16cid:durableId="13324865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82"/>
    <w:rsid w:val="0003650F"/>
    <w:rsid w:val="0004026D"/>
    <w:rsid w:val="00041328"/>
    <w:rsid w:val="00053117"/>
    <w:rsid w:val="00063C77"/>
    <w:rsid w:val="000654D2"/>
    <w:rsid w:val="00072103"/>
    <w:rsid w:val="000745B1"/>
    <w:rsid w:val="00075092"/>
    <w:rsid w:val="000771ED"/>
    <w:rsid w:val="00081531"/>
    <w:rsid w:val="00084192"/>
    <w:rsid w:val="00085C42"/>
    <w:rsid w:val="000957C3"/>
    <w:rsid w:val="000B0AFE"/>
    <w:rsid w:val="000B7AE7"/>
    <w:rsid w:val="000C2F2D"/>
    <w:rsid w:val="000E3FC5"/>
    <w:rsid w:val="000E5748"/>
    <w:rsid w:val="000F42D3"/>
    <w:rsid w:val="00105DF9"/>
    <w:rsid w:val="00106750"/>
    <w:rsid w:val="00121C0A"/>
    <w:rsid w:val="001430AF"/>
    <w:rsid w:val="001524BE"/>
    <w:rsid w:val="00155E22"/>
    <w:rsid w:val="00156C28"/>
    <w:rsid w:val="00184626"/>
    <w:rsid w:val="00187D0C"/>
    <w:rsid w:val="001A7C17"/>
    <w:rsid w:val="001B3C6B"/>
    <w:rsid w:val="001B54B6"/>
    <w:rsid w:val="001C005B"/>
    <w:rsid w:val="00201C80"/>
    <w:rsid w:val="002121C7"/>
    <w:rsid w:val="00220381"/>
    <w:rsid w:val="00232314"/>
    <w:rsid w:val="00242C43"/>
    <w:rsid w:val="00244B8E"/>
    <w:rsid w:val="00252EF1"/>
    <w:rsid w:val="0026397D"/>
    <w:rsid w:val="00265373"/>
    <w:rsid w:val="00272E04"/>
    <w:rsid w:val="00273824"/>
    <w:rsid w:val="00274AF2"/>
    <w:rsid w:val="0028290B"/>
    <w:rsid w:val="00284205"/>
    <w:rsid w:val="002849AA"/>
    <w:rsid w:val="0028623F"/>
    <w:rsid w:val="002A27BD"/>
    <w:rsid w:val="002A72D8"/>
    <w:rsid w:val="002B1EE3"/>
    <w:rsid w:val="002B22DE"/>
    <w:rsid w:val="002B64D3"/>
    <w:rsid w:val="002B75B3"/>
    <w:rsid w:val="002D5AAF"/>
    <w:rsid w:val="002D7AD6"/>
    <w:rsid w:val="002E629C"/>
    <w:rsid w:val="002E6ABA"/>
    <w:rsid w:val="002F10CD"/>
    <w:rsid w:val="002F1839"/>
    <w:rsid w:val="003060E7"/>
    <w:rsid w:val="00315CAC"/>
    <w:rsid w:val="00325AAD"/>
    <w:rsid w:val="003300D5"/>
    <w:rsid w:val="00331692"/>
    <w:rsid w:val="00335B25"/>
    <w:rsid w:val="00337E66"/>
    <w:rsid w:val="003410AC"/>
    <w:rsid w:val="003428A5"/>
    <w:rsid w:val="0034540D"/>
    <w:rsid w:val="00354ED5"/>
    <w:rsid w:val="00375297"/>
    <w:rsid w:val="00377868"/>
    <w:rsid w:val="00383447"/>
    <w:rsid w:val="003A39D9"/>
    <w:rsid w:val="003A6579"/>
    <w:rsid w:val="003B286A"/>
    <w:rsid w:val="003B2C99"/>
    <w:rsid w:val="003B6F05"/>
    <w:rsid w:val="003C0FA4"/>
    <w:rsid w:val="003C1F64"/>
    <w:rsid w:val="003D7839"/>
    <w:rsid w:val="003E0B11"/>
    <w:rsid w:val="003F01F7"/>
    <w:rsid w:val="003F1566"/>
    <w:rsid w:val="0041142E"/>
    <w:rsid w:val="00412664"/>
    <w:rsid w:val="004135EF"/>
    <w:rsid w:val="00413FE3"/>
    <w:rsid w:val="00426438"/>
    <w:rsid w:val="004336B7"/>
    <w:rsid w:val="004560D0"/>
    <w:rsid w:val="004638A0"/>
    <w:rsid w:val="00472D83"/>
    <w:rsid w:val="0048204B"/>
    <w:rsid w:val="0048642C"/>
    <w:rsid w:val="004A0328"/>
    <w:rsid w:val="004D0469"/>
    <w:rsid w:val="004D45CC"/>
    <w:rsid w:val="004E4660"/>
    <w:rsid w:val="004E68EA"/>
    <w:rsid w:val="004F7B25"/>
    <w:rsid w:val="00506DA3"/>
    <w:rsid w:val="00545949"/>
    <w:rsid w:val="00562654"/>
    <w:rsid w:val="00570FFE"/>
    <w:rsid w:val="00572265"/>
    <w:rsid w:val="00574138"/>
    <w:rsid w:val="00574303"/>
    <w:rsid w:val="0057744C"/>
    <w:rsid w:val="005A04AB"/>
    <w:rsid w:val="005A0A51"/>
    <w:rsid w:val="005A700B"/>
    <w:rsid w:val="005A78BB"/>
    <w:rsid w:val="005B0584"/>
    <w:rsid w:val="005B6B8C"/>
    <w:rsid w:val="005C218A"/>
    <w:rsid w:val="005D2C90"/>
    <w:rsid w:val="005D6A86"/>
    <w:rsid w:val="005F299A"/>
    <w:rsid w:val="00607898"/>
    <w:rsid w:val="00611217"/>
    <w:rsid w:val="00615DB9"/>
    <w:rsid w:val="00621FF1"/>
    <w:rsid w:val="00624025"/>
    <w:rsid w:val="00627BF6"/>
    <w:rsid w:val="00630E29"/>
    <w:rsid w:val="00642BF7"/>
    <w:rsid w:val="0064731D"/>
    <w:rsid w:val="00654E99"/>
    <w:rsid w:val="00655C20"/>
    <w:rsid w:val="0066656A"/>
    <w:rsid w:val="00670154"/>
    <w:rsid w:val="006804B8"/>
    <w:rsid w:val="00681600"/>
    <w:rsid w:val="006818AB"/>
    <w:rsid w:val="006825A3"/>
    <w:rsid w:val="0068565E"/>
    <w:rsid w:val="006B0BA2"/>
    <w:rsid w:val="006C1C94"/>
    <w:rsid w:val="006C4EED"/>
    <w:rsid w:val="006E41A3"/>
    <w:rsid w:val="006E7767"/>
    <w:rsid w:val="006F31BE"/>
    <w:rsid w:val="00700627"/>
    <w:rsid w:val="00710579"/>
    <w:rsid w:val="00724AF7"/>
    <w:rsid w:val="0073297B"/>
    <w:rsid w:val="00754712"/>
    <w:rsid w:val="00756B5A"/>
    <w:rsid w:val="00762B65"/>
    <w:rsid w:val="00797819"/>
    <w:rsid w:val="007A57C8"/>
    <w:rsid w:val="007C78B0"/>
    <w:rsid w:val="007E275E"/>
    <w:rsid w:val="007E4069"/>
    <w:rsid w:val="007F3FDD"/>
    <w:rsid w:val="00804644"/>
    <w:rsid w:val="00823CAC"/>
    <w:rsid w:val="0083442A"/>
    <w:rsid w:val="008529C9"/>
    <w:rsid w:val="00862655"/>
    <w:rsid w:val="008678F9"/>
    <w:rsid w:val="00870CF6"/>
    <w:rsid w:val="00885357"/>
    <w:rsid w:val="008B23EF"/>
    <w:rsid w:val="008D076F"/>
    <w:rsid w:val="008F0C6E"/>
    <w:rsid w:val="008F2A6C"/>
    <w:rsid w:val="008F3086"/>
    <w:rsid w:val="008F6F06"/>
    <w:rsid w:val="00906C32"/>
    <w:rsid w:val="009365F4"/>
    <w:rsid w:val="00940732"/>
    <w:rsid w:val="00941CFB"/>
    <w:rsid w:val="009426D7"/>
    <w:rsid w:val="00942E3D"/>
    <w:rsid w:val="00946461"/>
    <w:rsid w:val="0095090D"/>
    <w:rsid w:val="0095202E"/>
    <w:rsid w:val="00966A17"/>
    <w:rsid w:val="00982BCC"/>
    <w:rsid w:val="00984381"/>
    <w:rsid w:val="00991D47"/>
    <w:rsid w:val="00994734"/>
    <w:rsid w:val="00995AC7"/>
    <w:rsid w:val="009B4038"/>
    <w:rsid w:val="009C01FA"/>
    <w:rsid w:val="009D7E2E"/>
    <w:rsid w:val="009F05F1"/>
    <w:rsid w:val="00A02A55"/>
    <w:rsid w:val="00A2707E"/>
    <w:rsid w:val="00A4002A"/>
    <w:rsid w:val="00A46DA5"/>
    <w:rsid w:val="00A52BA6"/>
    <w:rsid w:val="00A56F79"/>
    <w:rsid w:val="00A70740"/>
    <w:rsid w:val="00A717C2"/>
    <w:rsid w:val="00A77836"/>
    <w:rsid w:val="00A82F39"/>
    <w:rsid w:val="00A866A6"/>
    <w:rsid w:val="00A86778"/>
    <w:rsid w:val="00A9221E"/>
    <w:rsid w:val="00AA00AC"/>
    <w:rsid w:val="00AA6408"/>
    <w:rsid w:val="00AA678D"/>
    <w:rsid w:val="00AB34DE"/>
    <w:rsid w:val="00AD27FF"/>
    <w:rsid w:val="00AE185D"/>
    <w:rsid w:val="00AF3CCF"/>
    <w:rsid w:val="00B075E4"/>
    <w:rsid w:val="00B243AB"/>
    <w:rsid w:val="00B252D4"/>
    <w:rsid w:val="00B27347"/>
    <w:rsid w:val="00B37F3E"/>
    <w:rsid w:val="00B4331E"/>
    <w:rsid w:val="00B4626C"/>
    <w:rsid w:val="00B67108"/>
    <w:rsid w:val="00B80028"/>
    <w:rsid w:val="00B9305C"/>
    <w:rsid w:val="00BA29B2"/>
    <w:rsid w:val="00BB2E9E"/>
    <w:rsid w:val="00BB2F3D"/>
    <w:rsid w:val="00BB484E"/>
    <w:rsid w:val="00BC2A88"/>
    <w:rsid w:val="00BE25C1"/>
    <w:rsid w:val="00BE3199"/>
    <w:rsid w:val="00C0380C"/>
    <w:rsid w:val="00C0754A"/>
    <w:rsid w:val="00C14332"/>
    <w:rsid w:val="00C30FB8"/>
    <w:rsid w:val="00C33775"/>
    <w:rsid w:val="00C41269"/>
    <w:rsid w:val="00C50175"/>
    <w:rsid w:val="00C5701C"/>
    <w:rsid w:val="00C701E9"/>
    <w:rsid w:val="00C7085C"/>
    <w:rsid w:val="00CC669F"/>
    <w:rsid w:val="00CD0E11"/>
    <w:rsid w:val="00CD7243"/>
    <w:rsid w:val="00CE1A32"/>
    <w:rsid w:val="00CE7824"/>
    <w:rsid w:val="00CF5242"/>
    <w:rsid w:val="00D02ACD"/>
    <w:rsid w:val="00D212DF"/>
    <w:rsid w:val="00D82985"/>
    <w:rsid w:val="00D84DA7"/>
    <w:rsid w:val="00DA3A70"/>
    <w:rsid w:val="00DA5B5F"/>
    <w:rsid w:val="00DC1581"/>
    <w:rsid w:val="00DC6079"/>
    <w:rsid w:val="00DE5742"/>
    <w:rsid w:val="00E024D1"/>
    <w:rsid w:val="00E24A34"/>
    <w:rsid w:val="00E37647"/>
    <w:rsid w:val="00E4244A"/>
    <w:rsid w:val="00E56FAF"/>
    <w:rsid w:val="00E63F26"/>
    <w:rsid w:val="00E91AED"/>
    <w:rsid w:val="00EA3CA4"/>
    <w:rsid w:val="00EA6520"/>
    <w:rsid w:val="00EB0670"/>
    <w:rsid w:val="00EE14A0"/>
    <w:rsid w:val="00F24DFB"/>
    <w:rsid w:val="00F26807"/>
    <w:rsid w:val="00F356F4"/>
    <w:rsid w:val="00F3778A"/>
    <w:rsid w:val="00F400EE"/>
    <w:rsid w:val="00F41CFD"/>
    <w:rsid w:val="00F55C1D"/>
    <w:rsid w:val="00F5713D"/>
    <w:rsid w:val="00F63DA7"/>
    <w:rsid w:val="00F70692"/>
    <w:rsid w:val="00F70BD2"/>
    <w:rsid w:val="00F9358A"/>
    <w:rsid w:val="00FA01A8"/>
    <w:rsid w:val="00FA288A"/>
    <w:rsid w:val="00FA727E"/>
    <w:rsid w:val="00FB5E10"/>
    <w:rsid w:val="00FB6BE0"/>
    <w:rsid w:val="00FC2021"/>
    <w:rsid w:val="00FC308B"/>
    <w:rsid w:val="00FE6A8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C10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92"/>
    <w:pPr>
      <w:spacing w:after="120" w:line="300" w:lineRule="auto"/>
    </w:pPr>
    <w:rPr>
      <w:rFonts w:ascii="Lato" w:hAnsi="Lato"/>
      <w:color w:val="000000" w:themeColor="text1"/>
      <w:sz w:val="22"/>
    </w:rPr>
  </w:style>
  <w:style w:type="paragraph" w:styleId="Heading1">
    <w:name w:val="heading 1"/>
    <w:basedOn w:val="Normal"/>
    <w:next w:val="Normal"/>
    <w:link w:val="Heading1Char"/>
    <w:uiPriority w:val="9"/>
    <w:qFormat/>
    <w:rsid w:val="00940732"/>
    <w:pPr>
      <w:keepNext/>
      <w:keepLines/>
      <w:spacing w:before="120" w:line="240" w:lineRule="auto"/>
      <w:outlineLvl w:val="0"/>
    </w:pPr>
    <w:rPr>
      <w:rFonts w:asciiTheme="majorHAnsi" w:eastAsiaTheme="majorEastAsia" w:hAnsiTheme="majorHAnsi" w:cstheme="majorBidi"/>
      <w:b/>
      <w:noProof/>
      <w:color w:val="6E002A"/>
      <w:sz w:val="48"/>
      <w:szCs w:val="32"/>
    </w:rPr>
  </w:style>
  <w:style w:type="paragraph" w:styleId="Heading2">
    <w:name w:val="heading 2"/>
    <w:basedOn w:val="Normal"/>
    <w:next w:val="Normal"/>
    <w:link w:val="Heading2Char"/>
    <w:uiPriority w:val="9"/>
    <w:qFormat/>
    <w:rsid w:val="00940732"/>
    <w:pPr>
      <w:keepNext/>
      <w:keepLines/>
      <w:outlineLvl w:val="1"/>
    </w:pPr>
    <w:rPr>
      <w:rFonts w:cstheme="majorBidi"/>
      <w:color w:val="6E002A"/>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21405B"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44546A"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21405B"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44546A"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21405B"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2C567A" w:themeColor="accent1"/>
    </w:rPr>
  </w:style>
  <w:style w:type="character" w:customStyle="1" w:styleId="DateChar">
    <w:name w:val="Date Char"/>
    <w:basedOn w:val="DefaultParagraphFont"/>
    <w:link w:val="Date"/>
    <w:uiPriority w:val="2"/>
    <w:semiHidden/>
    <w:rPr>
      <w:color w:val="2C567A"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rsid w:val="00D02ACD"/>
    <w:pPr>
      <w:spacing w:after="0" w:line="240" w:lineRule="auto"/>
      <w:ind w:right="1077"/>
      <w:jc w:val="right"/>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line="240" w:lineRule="auto"/>
    </w:pPr>
    <w:rPr>
      <w:rFonts w:ascii="Garamond" w:hAnsi="Garamond"/>
      <w:color w:val="21405B" w:themeColor="accent1" w:themeShade="BF"/>
      <w:sz w:val="56"/>
    </w:rPr>
  </w:style>
  <w:style w:type="character" w:customStyle="1" w:styleId="HeaderChar">
    <w:name w:val="Header Char"/>
    <w:basedOn w:val="DefaultParagraphFont"/>
    <w:link w:val="Header"/>
    <w:uiPriority w:val="99"/>
    <w:rsid w:val="00D02ACD"/>
    <w:rPr>
      <w:rFonts w:ascii="Garamond" w:hAnsi="Garamond"/>
      <w:color w:val="7F7F7F" w:themeColor="text1" w:themeTint="80"/>
      <w:sz w:val="20"/>
    </w:rPr>
  </w:style>
  <w:style w:type="paragraph" w:styleId="Footer">
    <w:name w:val="footer"/>
    <w:basedOn w:val="Normal"/>
    <w:link w:val="FooterChar"/>
    <w:uiPriority w:val="99"/>
    <w:rsid w:val="00C7085C"/>
    <w:pPr>
      <w:spacing w:after="0" w:line="240" w:lineRule="auto"/>
      <w:jc w:val="center"/>
    </w:pPr>
  </w:style>
  <w:style w:type="character" w:customStyle="1" w:styleId="FooterChar">
    <w:name w:val="Footer Char"/>
    <w:basedOn w:val="DefaultParagraphFont"/>
    <w:link w:val="Footer"/>
    <w:uiPriority w:val="99"/>
    <w:rsid w:val="00DC6079"/>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940732"/>
    <w:rPr>
      <w:rFonts w:asciiTheme="majorHAnsi" w:eastAsiaTheme="majorEastAsia" w:hAnsiTheme="majorHAnsi" w:cstheme="majorBidi"/>
      <w:b/>
      <w:noProof/>
      <w:color w:val="6E002A"/>
      <w:sz w:val="48"/>
      <w:szCs w:val="32"/>
    </w:rPr>
  </w:style>
  <w:style w:type="character" w:customStyle="1" w:styleId="Heading2Char">
    <w:name w:val="Heading 2 Char"/>
    <w:basedOn w:val="DefaultParagraphFont"/>
    <w:link w:val="Heading2"/>
    <w:uiPriority w:val="9"/>
    <w:rsid w:val="00940732"/>
    <w:rPr>
      <w:rFonts w:cstheme="majorBidi"/>
      <w:color w:val="6E002A"/>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21405B"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44546A" w:themeColor="text2"/>
      <w:sz w:val="28"/>
    </w:rPr>
  </w:style>
  <w:style w:type="character" w:customStyle="1" w:styleId="Heading6Char">
    <w:name w:val="Heading 6 Char"/>
    <w:basedOn w:val="DefaultParagraphFont"/>
    <w:link w:val="Heading6"/>
    <w:uiPriority w:val="9"/>
    <w:semiHidden/>
    <w:rsid w:val="00DC6079"/>
    <w:rPr>
      <w:rFonts w:cstheme="majorBidi"/>
      <w:color w:val="21405B"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44546A"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21405B" w:themeColor="accent1" w:themeShade="BF"/>
        <w:bottom w:val="single" w:sz="4" w:space="10" w:color="21405B" w:themeColor="accent1" w:themeShade="BF"/>
      </w:pBdr>
      <w:spacing w:before="360" w:after="360"/>
    </w:pPr>
    <w:rPr>
      <w:i/>
      <w:iCs/>
      <w:color w:val="21405B" w:themeColor="accent1" w:themeShade="BF"/>
    </w:rPr>
  </w:style>
  <w:style w:type="character" w:customStyle="1" w:styleId="IntenseQuoteChar">
    <w:name w:val="Intense Quote Char"/>
    <w:basedOn w:val="DefaultParagraphFont"/>
    <w:link w:val="IntenseQuote"/>
    <w:uiPriority w:val="30"/>
    <w:semiHidden/>
    <w:rPr>
      <w:i/>
      <w:iCs/>
      <w:color w:val="21405B" w:themeColor="accent1" w:themeShade="BF"/>
    </w:rPr>
  </w:style>
  <w:style w:type="paragraph" w:styleId="BalloonText">
    <w:name w:val="Balloon Text"/>
    <w:basedOn w:val="Normal"/>
    <w:link w:val="BalloonTextChar"/>
    <w:uiPriority w:val="99"/>
    <w:semiHidden/>
    <w:unhideWhenUsed/>
    <w:rsid w:val="00065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4D2"/>
    <w:rPr>
      <w:rFonts w:ascii="Segoe UI" w:hAnsi="Segoe UI" w:cs="Segoe UI"/>
      <w:sz w:val="18"/>
      <w:szCs w:val="18"/>
    </w:rPr>
  </w:style>
  <w:style w:type="character" w:styleId="Strong">
    <w:name w:val="Strong"/>
    <w:basedOn w:val="DefaultParagraphFont"/>
    <w:uiPriority w:val="22"/>
    <w:qFormat/>
    <w:rsid w:val="000E3FC5"/>
    <w:rPr>
      <w:b/>
      <w:bCs/>
      <w:sz w:val="32"/>
      <w:szCs w:val="32"/>
    </w:rPr>
  </w:style>
  <w:style w:type="paragraph" w:styleId="ListParagraph">
    <w:name w:val="List Paragraph"/>
    <w:basedOn w:val="Normal"/>
    <w:uiPriority w:val="34"/>
    <w:unhideWhenUsed/>
    <w:qFormat/>
    <w:rsid w:val="007F3FDD"/>
    <w:pPr>
      <w:ind w:left="720"/>
      <w:contextualSpacing/>
    </w:pPr>
  </w:style>
  <w:style w:type="paragraph" w:styleId="NormalWeb">
    <w:name w:val="Normal (Web)"/>
    <w:basedOn w:val="Normal"/>
    <w:uiPriority w:val="99"/>
    <w:semiHidden/>
    <w:unhideWhenUsed/>
    <w:rsid w:val="007A57C8"/>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apple-converted-space">
    <w:name w:val="apple-converted-space"/>
    <w:basedOn w:val="DefaultParagraphFont"/>
    <w:rsid w:val="007A57C8"/>
  </w:style>
  <w:style w:type="character" w:styleId="Hyperlink">
    <w:name w:val="Hyperlink"/>
    <w:basedOn w:val="DefaultParagraphFont"/>
    <w:uiPriority w:val="99"/>
    <w:unhideWhenUsed/>
    <w:rsid w:val="002A72D8"/>
    <w:rPr>
      <w:color w:val="0563C1" w:themeColor="hyperlink"/>
      <w:u w:val="single"/>
    </w:rPr>
  </w:style>
  <w:style w:type="character" w:styleId="UnresolvedMention">
    <w:name w:val="Unresolved Mention"/>
    <w:basedOn w:val="DefaultParagraphFont"/>
    <w:uiPriority w:val="99"/>
    <w:semiHidden/>
    <w:unhideWhenUsed/>
    <w:rsid w:val="002A72D8"/>
    <w:rPr>
      <w:color w:val="605E5C"/>
      <w:shd w:val="clear" w:color="auto" w:fill="E1DFDD"/>
    </w:rPr>
  </w:style>
  <w:style w:type="paragraph" w:styleId="NoSpacing">
    <w:name w:val="No Spacing"/>
    <w:link w:val="NoSpacingChar"/>
    <w:uiPriority w:val="1"/>
    <w:qFormat/>
    <w:rsid w:val="002F10CD"/>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2F10CD"/>
    <w:rPr>
      <w:sz w:val="22"/>
      <w:szCs w:val="22"/>
      <w:lang w:eastAsia="zh-CN"/>
    </w:rPr>
  </w:style>
  <w:style w:type="character" w:styleId="PageNumber">
    <w:name w:val="page number"/>
    <w:basedOn w:val="DefaultParagraphFont"/>
    <w:uiPriority w:val="99"/>
    <w:semiHidden/>
    <w:unhideWhenUsed/>
    <w:rsid w:val="002F10CD"/>
  </w:style>
  <w:style w:type="character" w:customStyle="1" w:styleId="textlayer--absolute">
    <w:name w:val="textlayer--absolute"/>
    <w:basedOn w:val="DefaultParagraphFont"/>
    <w:rsid w:val="001430AF"/>
  </w:style>
  <w:style w:type="paragraph" w:styleId="TOC1">
    <w:name w:val="toc 1"/>
    <w:basedOn w:val="Normal"/>
    <w:next w:val="Normal"/>
    <w:autoRedefine/>
    <w:uiPriority w:val="39"/>
    <w:unhideWhenUsed/>
    <w:rsid w:val="00AA00AC"/>
    <w:pPr>
      <w:spacing w:before="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AA00AC"/>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AA00AC"/>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AA00AC"/>
    <w:pPr>
      <w:spacing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AA00AC"/>
    <w:pPr>
      <w:spacing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AA00AC"/>
    <w:pPr>
      <w:spacing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AA00AC"/>
    <w:pPr>
      <w:spacing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AA00AC"/>
    <w:pPr>
      <w:spacing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AA00AC"/>
    <w:pPr>
      <w:spacing w:after="0"/>
      <w:ind w:left="1760"/>
    </w:pPr>
    <w:rPr>
      <w:rFonts w:asciiTheme="minorHAnsi" w:hAnsiTheme="minorHAnsi" w:cstheme="minorHAnsi"/>
      <w:sz w:val="18"/>
      <w:szCs w:val="18"/>
    </w:rPr>
  </w:style>
  <w:style w:type="character" w:styleId="FollowedHyperlink">
    <w:name w:val="FollowedHyperlink"/>
    <w:basedOn w:val="DefaultParagraphFont"/>
    <w:uiPriority w:val="99"/>
    <w:semiHidden/>
    <w:unhideWhenUsed/>
    <w:rsid w:val="005A78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878">
      <w:bodyDiv w:val="1"/>
      <w:marLeft w:val="0"/>
      <w:marRight w:val="0"/>
      <w:marTop w:val="0"/>
      <w:marBottom w:val="0"/>
      <w:divBdr>
        <w:top w:val="none" w:sz="0" w:space="0" w:color="auto"/>
        <w:left w:val="none" w:sz="0" w:space="0" w:color="auto"/>
        <w:bottom w:val="none" w:sz="0" w:space="0" w:color="auto"/>
        <w:right w:val="none" w:sz="0" w:space="0" w:color="auto"/>
      </w:divBdr>
    </w:div>
    <w:div w:id="74322677">
      <w:bodyDiv w:val="1"/>
      <w:marLeft w:val="0"/>
      <w:marRight w:val="0"/>
      <w:marTop w:val="0"/>
      <w:marBottom w:val="0"/>
      <w:divBdr>
        <w:top w:val="none" w:sz="0" w:space="0" w:color="auto"/>
        <w:left w:val="none" w:sz="0" w:space="0" w:color="auto"/>
        <w:bottom w:val="none" w:sz="0" w:space="0" w:color="auto"/>
        <w:right w:val="none" w:sz="0" w:space="0" w:color="auto"/>
      </w:divBdr>
    </w:div>
    <w:div w:id="172385225">
      <w:bodyDiv w:val="1"/>
      <w:marLeft w:val="0"/>
      <w:marRight w:val="0"/>
      <w:marTop w:val="0"/>
      <w:marBottom w:val="0"/>
      <w:divBdr>
        <w:top w:val="none" w:sz="0" w:space="0" w:color="auto"/>
        <w:left w:val="none" w:sz="0" w:space="0" w:color="auto"/>
        <w:bottom w:val="none" w:sz="0" w:space="0" w:color="auto"/>
        <w:right w:val="none" w:sz="0" w:space="0" w:color="auto"/>
      </w:divBdr>
    </w:div>
    <w:div w:id="227693144">
      <w:bodyDiv w:val="1"/>
      <w:marLeft w:val="0"/>
      <w:marRight w:val="0"/>
      <w:marTop w:val="0"/>
      <w:marBottom w:val="0"/>
      <w:divBdr>
        <w:top w:val="none" w:sz="0" w:space="0" w:color="auto"/>
        <w:left w:val="none" w:sz="0" w:space="0" w:color="auto"/>
        <w:bottom w:val="none" w:sz="0" w:space="0" w:color="auto"/>
        <w:right w:val="none" w:sz="0" w:space="0" w:color="auto"/>
      </w:divBdr>
    </w:div>
    <w:div w:id="253713169">
      <w:bodyDiv w:val="1"/>
      <w:marLeft w:val="0"/>
      <w:marRight w:val="0"/>
      <w:marTop w:val="0"/>
      <w:marBottom w:val="0"/>
      <w:divBdr>
        <w:top w:val="none" w:sz="0" w:space="0" w:color="auto"/>
        <w:left w:val="none" w:sz="0" w:space="0" w:color="auto"/>
        <w:bottom w:val="none" w:sz="0" w:space="0" w:color="auto"/>
        <w:right w:val="none" w:sz="0" w:space="0" w:color="auto"/>
      </w:divBdr>
    </w:div>
    <w:div w:id="308092874">
      <w:bodyDiv w:val="1"/>
      <w:marLeft w:val="0"/>
      <w:marRight w:val="0"/>
      <w:marTop w:val="0"/>
      <w:marBottom w:val="0"/>
      <w:divBdr>
        <w:top w:val="none" w:sz="0" w:space="0" w:color="auto"/>
        <w:left w:val="none" w:sz="0" w:space="0" w:color="auto"/>
        <w:bottom w:val="none" w:sz="0" w:space="0" w:color="auto"/>
        <w:right w:val="none" w:sz="0" w:space="0" w:color="auto"/>
      </w:divBdr>
    </w:div>
    <w:div w:id="362560129">
      <w:bodyDiv w:val="1"/>
      <w:marLeft w:val="0"/>
      <w:marRight w:val="0"/>
      <w:marTop w:val="0"/>
      <w:marBottom w:val="0"/>
      <w:divBdr>
        <w:top w:val="none" w:sz="0" w:space="0" w:color="auto"/>
        <w:left w:val="none" w:sz="0" w:space="0" w:color="auto"/>
        <w:bottom w:val="none" w:sz="0" w:space="0" w:color="auto"/>
        <w:right w:val="none" w:sz="0" w:space="0" w:color="auto"/>
      </w:divBdr>
    </w:div>
    <w:div w:id="394402041">
      <w:bodyDiv w:val="1"/>
      <w:marLeft w:val="0"/>
      <w:marRight w:val="0"/>
      <w:marTop w:val="0"/>
      <w:marBottom w:val="0"/>
      <w:divBdr>
        <w:top w:val="none" w:sz="0" w:space="0" w:color="auto"/>
        <w:left w:val="none" w:sz="0" w:space="0" w:color="auto"/>
        <w:bottom w:val="none" w:sz="0" w:space="0" w:color="auto"/>
        <w:right w:val="none" w:sz="0" w:space="0" w:color="auto"/>
      </w:divBdr>
    </w:div>
    <w:div w:id="413865106">
      <w:bodyDiv w:val="1"/>
      <w:marLeft w:val="0"/>
      <w:marRight w:val="0"/>
      <w:marTop w:val="0"/>
      <w:marBottom w:val="0"/>
      <w:divBdr>
        <w:top w:val="none" w:sz="0" w:space="0" w:color="auto"/>
        <w:left w:val="none" w:sz="0" w:space="0" w:color="auto"/>
        <w:bottom w:val="none" w:sz="0" w:space="0" w:color="auto"/>
        <w:right w:val="none" w:sz="0" w:space="0" w:color="auto"/>
      </w:divBdr>
    </w:div>
    <w:div w:id="416251477">
      <w:bodyDiv w:val="1"/>
      <w:marLeft w:val="0"/>
      <w:marRight w:val="0"/>
      <w:marTop w:val="0"/>
      <w:marBottom w:val="0"/>
      <w:divBdr>
        <w:top w:val="none" w:sz="0" w:space="0" w:color="auto"/>
        <w:left w:val="none" w:sz="0" w:space="0" w:color="auto"/>
        <w:bottom w:val="none" w:sz="0" w:space="0" w:color="auto"/>
        <w:right w:val="none" w:sz="0" w:space="0" w:color="auto"/>
      </w:divBdr>
    </w:div>
    <w:div w:id="496385711">
      <w:bodyDiv w:val="1"/>
      <w:marLeft w:val="0"/>
      <w:marRight w:val="0"/>
      <w:marTop w:val="0"/>
      <w:marBottom w:val="0"/>
      <w:divBdr>
        <w:top w:val="none" w:sz="0" w:space="0" w:color="auto"/>
        <w:left w:val="none" w:sz="0" w:space="0" w:color="auto"/>
        <w:bottom w:val="none" w:sz="0" w:space="0" w:color="auto"/>
        <w:right w:val="none" w:sz="0" w:space="0" w:color="auto"/>
      </w:divBdr>
    </w:div>
    <w:div w:id="499273454">
      <w:bodyDiv w:val="1"/>
      <w:marLeft w:val="0"/>
      <w:marRight w:val="0"/>
      <w:marTop w:val="0"/>
      <w:marBottom w:val="0"/>
      <w:divBdr>
        <w:top w:val="none" w:sz="0" w:space="0" w:color="auto"/>
        <w:left w:val="none" w:sz="0" w:space="0" w:color="auto"/>
        <w:bottom w:val="none" w:sz="0" w:space="0" w:color="auto"/>
        <w:right w:val="none" w:sz="0" w:space="0" w:color="auto"/>
      </w:divBdr>
    </w:div>
    <w:div w:id="636497855">
      <w:bodyDiv w:val="1"/>
      <w:marLeft w:val="0"/>
      <w:marRight w:val="0"/>
      <w:marTop w:val="0"/>
      <w:marBottom w:val="0"/>
      <w:divBdr>
        <w:top w:val="none" w:sz="0" w:space="0" w:color="auto"/>
        <w:left w:val="none" w:sz="0" w:space="0" w:color="auto"/>
        <w:bottom w:val="none" w:sz="0" w:space="0" w:color="auto"/>
        <w:right w:val="none" w:sz="0" w:space="0" w:color="auto"/>
      </w:divBdr>
    </w:div>
    <w:div w:id="664744362">
      <w:bodyDiv w:val="1"/>
      <w:marLeft w:val="0"/>
      <w:marRight w:val="0"/>
      <w:marTop w:val="0"/>
      <w:marBottom w:val="0"/>
      <w:divBdr>
        <w:top w:val="none" w:sz="0" w:space="0" w:color="auto"/>
        <w:left w:val="none" w:sz="0" w:space="0" w:color="auto"/>
        <w:bottom w:val="none" w:sz="0" w:space="0" w:color="auto"/>
        <w:right w:val="none" w:sz="0" w:space="0" w:color="auto"/>
      </w:divBdr>
    </w:div>
    <w:div w:id="666327514">
      <w:bodyDiv w:val="1"/>
      <w:marLeft w:val="0"/>
      <w:marRight w:val="0"/>
      <w:marTop w:val="0"/>
      <w:marBottom w:val="0"/>
      <w:divBdr>
        <w:top w:val="none" w:sz="0" w:space="0" w:color="auto"/>
        <w:left w:val="none" w:sz="0" w:space="0" w:color="auto"/>
        <w:bottom w:val="none" w:sz="0" w:space="0" w:color="auto"/>
        <w:right w:val="none" w:sz="0" w:space="0" w:color="auto"/>
      </w:divBdr>
    </w:div>
    <w:div w:id="669331736">
      <w:bodyDiv w:val="1"/>
      <w:marLeft w:val="0"/>
      <w:marRight w:val="0"/>
      <w:marTop w:val="0"/>
      <w:marBottom w:val="0"/>
      <w:divBdr>
        <w:top w:val="none" w:sz="0" w:space="0" w:color="auto"/>
        <w:left w:val="none" w:sz="0" w:space="0" w:color="auto"/>
        <w:bottom w:val="none" w:sz="0" w:space="0" w:color="auto"/>
        <w:right w:val="none" w:sz="0" w:space="0" w:color="auto"/>
      </w:divBdr>
    </w:div>
    <w:div w:id="740367105">
      <w:bodyDiv w:val="1"/>
      <w:marLeft w:val="0"/>
      <w:marRight w:val="0"/>
      <w:marTop w:val="0"/>
      <w:marBottom w:val="0"/>
      <w:divBdr>
        <w:top w:val="none" w:sz="0" w:space="0" w:color="auto"/>
        <w:left w:val="none" w:sz="0" w:space="0" w:color="auto"/>
        <w:bottom w:val="none" w:sz="0" w:space="0" w:color="auto"/>
        <w:right w:val="none" w:sz="0" w:space="0" w:color="auto"/>
      </w:divBdr>
    </w:div>
    <w:div w:id="775446410">
      <w:bodyDiv w:val="1"/>
      <w:marLeft w:val="0"/>
      <w:marRight w:val="0"/>
      <w:marTop w:val="0"/>
      <w:marBottom w:val="0"/>
      <w:divBdr>
        <w:top w:val="none" w:sz="0" w:space="0" w:color="auto"/>
        <w:left w:val="none" w:sz="0" w:space="0" w:color="auto"/>
        <w:bottom w:val="none" w:sz="0" w:space="0" w:color="auto"/>
        <w:right w:val="none" w:sz="0" w:space="0" w:color="auto"/>
      </w:divBdr>
    </w:div>
    <w:div w:id="834952899">
      <w:bodyDiv w:val="1"/>
      <w:marLeft w:val="0"/>
      <w:marRight w:val="0"/>
      <w:marTop w:val="0"/>
      <w:marBottom w:val="0"/>
      <w:divBdr>
        <w:top w:val="none" w:sz="0" w:space="0" w:color="auto"/>
        <w:left w:val="none" w:sz="0" w:space="0" w:color="auto"/>
        <w:bottom w:val="none" w:sz="0" w:space="0" w:color="auto"/>
        <w:right w:val="none" w:sz="0" w:space="0" w:color="auto"/>
      </w:divBdr>
    </w:div>
    <w:div w:id="876894777">
      <w:bodyDiv w:val="1"/>
      <w:marLeft w:val="0"/>
      <w:marRight w:val="0"/>
      <w:marTop w:val="0"/>
      <w:marBottom w:val="0"/>
      <w:divBdr>
        <w:top w:val="none" w:sz="0" w:space="0" w:color="auto"/>
        <w:left w:val="none" w:sz="0" w:space="0" w:color="auto"/>
        <w:bottom w:val="none" w:sz="0" w:space="0" w:color="auto"/>
        <w:right w:val="none" w:sz="0" w:space="0" w:color="auto"/>
      </w:divBdr>
    </w:div>
    <w:div w:id="1068453932">
      <w:bodyDiv w:val="1"/>
      <w:marLeft w:val="0"/>
      <w:marRight w:val="0"/>
      <w:marTop w:val="0"/>
      <w:marBottom w:val="0"/>
      <w:divBdr>
        <w:top w:val="none" w:sz="0" w:space="0" w:color="auto"/>
        <w:left w:val="none" w:sz="0" w:space="0" w:color="auto"/>
        <w:bottom w:val="none" w:sz="0" w:space="0" w:color="auto"/>
        <w:right w:val="none" w:sz="0" w:space="0" w:color="auto"/>
      </w:divBdr>
      <w:divsChild>
        <w:div w:id="1660497771">
          <w:marLeft w:val="0"/>
          <w:marRight w:val="0"/>
          <w:marTop w:val="0"/>
          <w:marBottom w:val="0"/>
          <w:divBdr>
            <w:top w:val="none" w:sz="0" w:space="0" w:color="auto"/>
            <w:left w:val="none" w:sz="0" w:space="0" w:color="auto"/>
            <w:bottom w:val="none" w:sz="0" w:space="0" w:color="auto"/>
            <w:right w:val="none" w:sz="0" w:space="0" w:color="auto"/>
          </w:divBdr>
          <w:divsChild>
            <w:div w:id="327372698">
              <w:marLeft w:val="0"/>
              <w:marRight w:val="0"/>
              <w:marTop w:val="0"/>
              <w:marBottom w:val="0"/>
              <w:divBdr>
                <w:top w:val="none" w:sz="0" w:space="0" w:color="auto"/>
                <w:left w:val="none" w:sz="0" w:space="0" w:color="auto"/>
                <w:bottom w:val="none" w:sz="0" w:space="0" w:color="auto"/>
                <w:right w:val="none" w:sz="0" w:space="0" w:color="auto"/>
              </w:divBdr>
              <w:divsChild>
                <w:div w:id="1044716323">
                  <w:marLeft w:val="0"/>
                  <w:marRight w:val="0"/>
                  <w:marTop w:val="0"/>
                  <w:marBottom w:val="0"/>
                  <w:divBdr>
                    <w:top w:val="none" w:sz="0" w:space="0" w:color="auto"/>
                    <w:left w:val="none" w:sz="0" w:space="0" w:color="auto"/>
                    <w:bottom w:val="none" w:sz="0" w:space="0" w:color="auto"/>
                    <w:right w:val="none" w:sz="0" w:space="0" w:color="auto"/>
                  </w:divBdr>
                  <w:divsChild>
                    <w:div w:id="18576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9082">
      <w:bodyDiv w:val="1"/>
      <w:marLeft w:val="0"/>
      <w:marRight w:val="0"/>
      <w:marTop w:val="0"/>
      <w:marBottom w:val="0"/>
      <w:divBdr>
        <w:top w:val="none" w:sz="0" w:space="0" w:color="auto"/>
        <w:left w:val="none" w:sz="0" w:space="0" w:color="auto"/>
        <w:bottom w:val="none" w:sz="0" w:space="0" w:color="auto"/>
        <w:right w:val="none" w:sz="0" w:space="0" w:color="auto"/>
      </w:divBdr>
    </w:div>
    <w:div w:id="1110902823">
      <w:bodyDiv w:val="1"/>
      <w:marLeft w:val="0"/>
      <w:marRight w:val="0"/>
      <w:marTop w:val="0"/>
      <w:marBottom w:val="0"/>
      <w:divBdr>
        <w:top w:val="none" w:sz="0" w:space="0" w:color="auto"/>
        <w:left w:val="none" w:sz="0" w:space="0" w:color="auto"/>
        <w:bottom w:val="none" w:sz="0" w:space="0" w:color="auto"/>
        <w:right w:val="none" w:sz="0" w:space="0" w:color="auto"/>
      </w:divBdr>
    </w:div>
    <w:div w:id="1169448604">
      <w:bodyDiv w:val="1"/>
      <w:marLeft w:val="0"/>
      <w:marRight w:val="0"/>
      <w:marTop w:val="0"/>
      <w:marBottom w:val="0"/>
      <w:divBdr>
        <w:top w:val="none" w:sz="0" w:space="0" w:color="auto"/>
        <w:left w:val="none" w:sz="0" w:space="0" w:color="auto"/>
        <w:bottom w:val="none" w:sz="0" w:space="0" w:color="auto"/>
        <w:right w:val="none" w:sz="0" w:space="0" w:color="auto"/>
      </w:divBdr>
    </w:div>
    <w:div w:id="1169754662">
      <w:bodyDiv w:val="1"/>
      <w:marLeft w:val="0"/>
      <w:marRight w:val="0"/>
      <w:marTop w:val="0"/>
      <w:marBottom w:val="0"/>
      <w:divBdr>
        <w:top w:val="none" w:sz="0" w:space="0" w:color="auto"/>
        <w:left w:val="none" w:sz="0" w:space="0" w:color="auto"/>
        <w:bottom w:val="none" w:sz="0" w:space="0" w:color="auto"/>
        <w:right w:val="none" w:sz="0" w:space="0" w:color="auto"/>
      </w:divBdr>
    </w:div>
    <w:div w:id="1197543149">
      <w:bodyDiv w:val="1"/>
      <w:marLeft w:val="0"/>
      <w:marRight w:val="0"/>
      <w:marTop w:val="0"/>
      <w:marBottom w:val="0"/>
      <w:divBdr>
        <w:top w:val="none" w:sz="0" w:space="0" w:color="auto"/>
        <w:left w:val="none" w:sz="0" w:space="0" w:color="auto"/>
        <w:bottom w:val="none" w:sz="0" w:space="0" w:color="auto"/>
        <w:right w:val="none" w:sz="0" w:space="0" w:color="auto"/>
      </w:divBdr>
    </w:div>
    <w:div w:id="1269848555">
      <w:bodyDiv w:val="1"/>
      <w:marLeft w:val="0"/>
      <w:marRight w:val="0"/>
      <w:marTop w:val="0"/>
      <w:marBottom w:val="0"/>
      <w:divBdr>
        <w:top w:val="none" w:sz="0" w:space="0" w:color="auto"/>
        <w:left w:val="none" w:sz="0" w:space="0" w:color="auto"/>
        <w:bottom w:val="none" w:sz="0" w:space="0" w:color="auto"/>
        <w:right w:val="none" w:sz="0" w:space="0" w:color="auto"/>
      </w:divBdr>
    </w:div>
    <w:div w:id="1325544487">
      <w:bodyDiv w:val="1"/>
      <w:marLeft w:val="0"/>
      <w:marRight w:val="0"/>
      <w:marTop w:val="0"/>
      <w:marBottom w:val="0"/>
      <w:divBdr>
        <w:top w:val="none" w:sz="0" w:space="0" w:color="auto"/>
        <w:left w:val="none" w:sz="0" w:space="0" w:color="auto"/>
        <w:bottom w:val="none" w:sz="0" w:space="0" w:color="auto"/>
        <w:right w:val="none" w:sz="0" w:space="0" w:color="auto"/>
      </w:divBdr>
    </w:div>
    <w:div w:id="1398044399">
      <w:bodyDiv w:val="1"/>
      <w:marLeft w:val="0"/>
      <w:marRight w:val="0"/>
      <w:marTop w:val="0"/>
      <w:marBottom w:val="0"/>
      <w:divBdr>
        <w:top w:val="none" w:sz="0" w:space="0" w:color="auto"/>
        <w:left w:val="none" w:sz="0" w:space="0" w:color="auto"/>
        <w:bottom w:val="none" w:sz="0" w:space="0" w:color="auto"/>
        <w:right w:val="none" w:sz="0" w:space="0" w:color="auto"/>
      </w:divBdr>
    </w:div>
    <w:div w:id="1524898000">
      <w:bodyDiv w:val="1"/>
      <w:marLeft w:val="0"/>
      <w:marRight w:val="0"/>
      <w:marTop w:val="0"/>
      <w:marBottom w:val="0"/>
      <w:divBdr>
        <w:top w:val="none" w:sz="0" w:space="0" w:color="auto"/>
        <w:left w:val="none" w:sz="0" w:space="0" w:color="auto"/>
        <w:bottom w:val="none" w:sz="0" w:space="0" w:color="auto"/>
        <w:right w:val="none" w:sz="0" w:space="0" w:color="auto"/>
      </w:divBdr>
    </w:div>
    <w:div w:id="1630934154">
      <w:bodyDiv w:val="1"/>
      <w:marLeft w:val="0"/>
      <w:marRight w:val="0"/>
      <w:marTop w:val="0"/>
      <w:marBottom w:val="0"/>
      <w:divBdr>
        <w:top w:val="none" w:sz="0" w:space="0" w:color="auto"/>
        <w:left w:val="none" w:sz="0" w:space="0" w:color="auto"/>
        <w:bottom w:val="none" w:sz="0" w:space="0" w:color="auto"/>
        <w:right w:val="none" w:sz="0" w:space="0" w:color="auto"/>
      </w:divBdr>
    </w:div>
    <w:div w:id="1672414498">
      <w:bodyDiv w:val="1"/>
      <w:marLeft w:val="0"/>
      <w:marRight w:val="0"/>
      <w:marTop w:val="0"/>
      <w:marBottom w:val="0"/>
      <w:divBdr>
        <w:top w:val="none" w:sz="0" w:space="0" w:color="auto"/>
        <w:left w:val="none" w:sz="0" w:space="0" w:color="auto"/>
        <w:bottom w:val="none" w:sz="0" w:space="0" w:color="auto"/>
        <w:right w:val="none" w:sz="0" w:space="0" w:color="auto"/>
      </w:divBdr>
    </w:div>
    <w:div w:id="1816530860">
      <w:bodyDiv w:val="1"/>
      <w:marLeft w:val="0"/>
      <w:marRight w:val="0"/>
      <w:marTop w:val="0"/>
      <w:marBottom w:val="0"/>
      <w:divBdr>
        <w:top w:val="none" w:sz="0" w:space="0" w:color="auto"/>
        <w:left w:val="none" w:sz="0" w:space="0" w:color="auto"/>
        <w:bottom w:val="none" w:sz="0" w:space="0" w:color="auto"/>
        <w:right w:val="none" w:sz="0" w:space="0" w:color="auto"/>
      </w:divBdr>
    </w:div>
    <w:div w:id="1937395929">
      <w:bodyDiv w:val="1"/>
      <w:marLeft w:val="0"/>
      <w:marRight w:val="0"/>
      <w:marTop w:val="0"/>
      <w:marBottom w:val="0"/>
      <w:divBdr>
        <w:top w:val="none" w:sz="0" w:space="0" w:color="auto"/>
        <w:left w:val="none" w:sz="0" w:space="0" w:color="auto"/>
        <w:bottom w:val="none" w:sz="0" w:space="0" w:color="auto"/>
        <w:right w:val="none" w:sz="0" w:space="0" w:color="auto"/>
      </w:divBdr>
    </w:div>
    <w:div w:id="2056267475">
      <w:bodyDiv w:val="1"/>
      <w:marLeft w:val="0"/>
      <w:marRight w:val="0"/>
      <w:marTop w:val="0"/>
      <w:marBottom w:val="0"/>
      <w:divBdr>
        <w:top w:val="none" w:sz="0" w:space="0" w:color="auto"/>
        <w:left w:val="none" w:sz="0" w:space="0" w:color="auto"/>
        <w:bottom w:val="none" w:sz="0" w:space="0" w:color="auto"/>
        <w:right w:val="none" w:sz="0" w:space="0" w:color="auto"/>
      </w:divBdr>
    </w:div>
    <w:div w:id="212699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missoula.mt.us/3113/Development-Data"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missoula.mt.us/3113/Development-Dat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ewyman/Library/Containers/com.microsoft.Word/Data/Library/Application%20Support/Microsoft/Office/16.0/DTS/Search/%7b2F69EAE8-582A-0F4D-A2AE-D7393EF01C13%7dtf78724264_win32.dotx" TargetMode="External"/></Relationship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10ED6-F5AA-42F1-B919-102385906E0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ED90016-9EE1-4D1F-B815-DFED7819D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199928-7075-4C9D-9126-20764702F32E}">
  <ds:schemaRefs>
    <ds:schemaRef ds:uri="http://schemas.microsoft.com/sharepoint/v3/contenttype/forms"/>
  </ds:schemaRefs>
</ds:datastoreItem>
</file>

<file path=customXml/itemProps4.xml><?xml version="1.0" encoding="utf-8"?>
<ds:datastoreItem xmlns:ds="http://schemas.openxmlformats.org/officeDocument/2006/customXml" ds:itemID="{575CA715-2818-431F-98B6-78A6F144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{2F69EAE8-582A-0F4D-A2AE-D7393EF01C13}tf78724264_win32.dotx</Template>
  <TotalTime>0</TotalTime>
  <Pages>12</Pages>
  <Words>4139</Words>
  <Characters>23597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Missoula Building Permit Tracking and Innovation</vt:lpstr>
    </vt:vector>
  </TitlesOfParts>
  <Manager/>
  <Company/>
  <LinksUpToDate>false</LinksUpToDate>
  <CharactersWithSpaces>27681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Missoula Building Permit Tracking and Innovation</dc:title>
  <dc:subject>An initiative for Improved Accessibility &amp; Insights from Permit Data</dc:subject>
  <dc:creator/>
  <cp:keywords/>
  <dc:description/>
  <cp:lastModifiedBy/>
  <cp:revision>1</cp:revision>
  <dcterms:created xsi:type="dcterms:W3CDTF">2025-03-24T05:24:00Z</dcterms:created>
  <dcterms:modified xsi:type="dcterms:W3CDTF">2025-03-24T05:28:00Z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